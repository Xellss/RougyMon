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422AC5" w:rsidRDefault="006C0C55"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59E6AD40" wp14:editId="0191654B">
                    <wp:simplePos x="0" y="0"/>
                    <wp:positionH relativeFrom="page">
                      <wp:posOffset>174172</wp:posOffset>
                    </wp:positionH>
                    <wp:positionV relativeFrom="page">
                      <wp:posOffset>654322</wp:posOffset>
                    </wp:positionV>
                    <wp:extent cx="7412355" cy="791845"/>
                    <wp:effectExtent l="9525" t="12065" r="7620" b="1524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9C8" w:rsidRPr="0026103C" w:rsidRDefault="006C0C55">
                                <w:pPr>
                                  <w:pStyle w:val="KeinLeerraum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  <w:lang w:val="de-DE"/>
                                  </w:rPr>
                                  <w:t xml:space="preserve">Game Design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  <w:lang w:val="de-DE"/>
                                  </w:rPr>
                                  <w:t>Document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9E6AD40" id="Rectangle 16" o:spid="_x0000_s1026" style="position:absolute;margin-left:13.7pt;margin-top:51.5pt;width:583.65pt;height:62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" o:allowincell="f" fillcolor="#d34817 [3204]" strokecolor="#956251 [3207]" strokeweight="1pt">
                    <v:textbox inset="14.4pt,,14.4pt">
                      <w:txbxContent>
                        <w:p w:rsidR="00AA79C8" w:rsidRPr="0026103C" w:rsidRDefault="006C0C55">
                          <w:pPr>
                            <w:pStyle w:val="KeinLeerraum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de-DE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  <w:lang w:val="de-DE"/>
                            </w:rPr>
                            <w:t xml:space="preserve">Game Design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  <w:lang w:val="de-DE"/>
                            </w:rPr>
                            <w:t>Document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22AC5" w:rsidRDefault="00F67986">
          <w:r>
            <w:rPr>
              <w:noProof/>
              <w:lang w:val="de-DE" w:eastAsia="de-DE"/>
            </w:rPr>
            <w:drawing>
              <wp:anchor distT="0" distB="0" distL="114300" distR="114300" simplePos="0" relativeHeight="251656192" behindDoc="0" locked="0" layoutInCell="0" allowOverlap="1" wp14:anchorId="1A236B47" wp14:editId="5BD74F25">
                <wp:simplePos x="0" y="0"/>
                <wp:positionH relativeFrom="page">
                  <wp:posOffset>1103540</wp:posOffset>
                </wp:positionH>
                <wp:positionV relativeFrom="page">
                  <wp:posOffset>2983865</wp:posOffset>
                </wp:positionV>
                <wp:extent cx="5550535" cy="3698875"/>
                <wp:effectExtent l="323850" t="323850" r="316865" b="320675"/>
                <wp:wrapNone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0535" cy="3698875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4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515EC0"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041BCD" wp14:editId="2EAB6DC0">
                    <wp:simplePos x="0" y="0"/>
                    <wp:positionH relativeFrom="column">
                      <wp:posOffset>4259580</wp:posOffset>
                    </wp:positionH>
                    <wp:positionV relativeFrom="paragraph">
                      <wp:posOffset>7280275</wp:posOffset>
                    </wp:positionV>
                    <wp:extent cx="1933575" cy="914400"/>
                    <wp:effectExtent l="1905" t="0" r="0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33575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C0C55" w:rsidRDefault="006C0C55" w:rsidP="00C41631">
                                <w:pPr>
                                  <w:jc w:val="right"/>
                                </w:pPr>
                                <w:r>
                                  <w:t xml:space="preserve">Julian </w:t>
                                </w:r>
                                <w:proofErr w:type="spellStart"/>
                                <w:r>
                                  <w:t>Hopp</w:t>
                                </w:r>
                                <w:proofErr w:type="spellEnd"/>
                              </w:p>
                              <w:p w:rsidR="00C41631" w:rsidRDefault="006C0C55" w:rsidP="00C41631">
                                <w:pPr>
                                  <w:jc w:val="right"/>
                                </w:pPr>
                                <w:r>
                                  <w:t>SAE Hamburg DPG 515</w:t>
                                </w:r>
                                <w:r w:rsidR="00C41631">
                                  <w:br/>
                                </w:r>
                                <w:r>
                                  <w:t>8/8/2015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041B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7" type="#_x0000_t202" style="position:absolute;margin-left:335.4pt;margin-top:573.25pt;width:152.2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" stroked="f">
                    <v:textbox>
                      <w:txbxContent>
                        <w:p w:rsidR="006C0C55" w:rsidRDefault="006C0C55" w:rsidP="00C41631">
                          <w:pPr>
                            <w:jc w:val="right"/>
                          </w:pPr>
                          <w:r>
                            <w:t xml:space="preserve">Julian </w:t>
                          </w:r>
                          <w:proofErr w:type="spellStart"/>
                          <w:r>
                            <w:t>Hopp</w:t>
                          </w:r>
                          <w:proofErr w:type="spellEnd"/>
                        </w:p>
                        <w:p w:rsidR="00C41631" w:rsidRDefault="006C0C55" w:rsidP="00C41631">
                          <w:pPr>
                            <w:jc w:val="right"/>
                          </w:pPr>
                          <w:r>
                            <w:t>SAE Hamburg DPG 515</w:t>
                          </w:r>
                          <w:r w:rsidR="00C41631">
                            <w:br/>
                          </w:r>
                          <w:r>
                            <w:t>8/8/2015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22AC5">
            <w:rPr>
              <w:caps/>
            </w:rPr>
            <w:br w:type="page"/>
          </w:r>
        </w:p>
      </w:sdtContent>
    </w:sdt>
    <w:p w:rsidR="009C18F9" w:rsidRPr="006C0C55" w:rsidRDefault="00F67986" w:rsidP="0010043F">
      <w:pPr>
        <w:pStyle w:val="berschrift1"/>
        <w:rPr>
          <w:lang w:val="de-DE"/>
        </w:rPr>
      </w:pPr>
      <w:bookmarkStart w:id="0" w:name="_Toc283030438"/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66944" behindDoc="0" locked="0" layoutInCell="1" allowOverlap="1" wp14:anchorId="03D9A4C7" wp14:editId="4F9314D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778635" cy="2670175"/>
            <wp:effectExtent l="323850" t="323850" r="316865" b="32067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307251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267056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284" w:rsidRPr="006C0C55">
        <w:rPr>
          <w:lang w:val="de-DE"/>
        </w:rPr>
        <w:t>Zusammenfass</w:t>
      </w:r>
      <w:r w:rsidR="00352FF7" w:rsidRPr="006C0C55">
        <w:rPr>
          <w:lang w:val="de-DE"/>
        </w:rPr>
        <w:t>ung</w:t>
      </w:r>
      <w:bookmarkEnd w:id="0"/>
    </w:p>
    <w:p w:rsidR="007A50F0" w:rsidRPr="00352FF7" w:rsidRDefault="00352FF7" w:rsidP="00521FF5">
      <w:pPr>
        <w:rPr>
          <w:lang w:val="de-DE"/>
        </w:rPr>
      </w:pPr>
      <w:r w:rsidRPr="00352FF7">
        <w:rPr>
          <w:lang w:val="de-DE"/>
        </w:rPr>
        <w:t xml:space="preserve">Setzen Sie hier Ihren eigenen Text ein. </w:t>
      </w:r>
      <w:r>
        <w:rPr>
          <w:lang w:val="de-DE"/>
        </w:rPr>
        <w:t xml:space="preserve">Sie können ebenfalls die Bilder </w:t>
      </w:r>
      <w:r w:rsidR="00726284">
        <w:rPr>
          <w:lang w:val="de-DE"/>
        </w:rPr>
        <w:t xml:space="preserve">- </w:t>
      </w:r>
      <w:r>
        <w:rPr>
          <w:lang w:val="de-DE"/>
        </w:rPr>
        <w:t>auf der Titelseite wie auch auf dieser Seite</w:t>
      </w:r>
      <w:r w:rsidR="00726284">
        <w:rPr>
          <w:lang w:val="de-DE"/>
        </w:rPr>
        <w:t xml:space="preserve"> - austauschen</w:t>
      </w:r>
      <w:r w:rsidR="007A50F0" w:rsidRPr="00352FF7">
        <w:rPr>
          <w:lang w:val="de-DE"/>
        </w:rPr>
        <w:t>.</w:t>
      </w:r>
    </w:p>
    <w:p w:rsidR="005C0F56" w:rsidRPr="00352FF7" w:rsidRDefault="00352FF7" w:rsidP="00521FF5">
      <w:pPr>
        <w:rPr>
          <w:lang w:val="de-DE"/>
        </w:rPr>
      </w:pPr>
      <w:r w:rsidRPr="00352FF7">
        <w:rPr>
          <w:lang w:val="de-DE"/>
        </w:rPr>
        <w:t>Vergessen Sie nicht, d</w:t>
      </w:r>
      <w:r w:rsidR="00726284">
        <w:rPr>
          <w:lang w:val="de-DE"/>
        </w:rPr>
        <w:t xml:space="preserve">as Inhaltsverzeichnis </w:t>
      </w:r>
      <w:r w:rsidRPr="00352FF7">
        <w:rPr>
          <w:lang w:val="de-DE"/>
        </w:rPr>
        <w:t xml:space="preserve">auf der nächsten Seite </w:t>
      </w:r>
      <w:r w:rsidR="00726284">
        <w:rPr>
          <w:lang w:val="de-DE"/>
        </w:rPr>
        <w:t>zu aktualisieren</w:t>
      </w:r>
      <w:r w:rsidR="007A50F0" w:rsidRPr="00352FF7">
        <w:rPr>
          <w:lang w:val="de-DE"/>
        </w:rPr>
        <w:t>.</w:t>
      </w:r>
      <w:r w:rsidR="005C0F56" w:rsidRPr="00352FF7">
        <w:rPr>
          <w:lang w:val="de-DE"/>
        </w:rPr>
        <w:br w:type="column"/>
      </w:r>
    </w:p>
    <w:bookmarkStart w:id="1" w:name="_Toc283030439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966780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C0F56" w:rsidRDefault="004F45A3" w:rsidP="00C41631">
          <w:pPr>
            <w:pStyle w:val="berschrift1"/>
          </w:pPr>
          <w:proofErr w:type="spellStart"/>
          <w:r>
            <w:t>Inhaltsverzeichnis</w:t>
          </w:r>
          <w:bookmarkEnd w:id="1"/>
          <w:proofErr w:type="spellEnd"/>
        </w:p>
        <w:p w:rsidR="009B4C6D" w:rsidRDefault="00267F18">
          <w:pPr>
            <w:pStyle w:val="Verzeichnis1"/>
            <w:rPr>
              <w:noProof/>
              <w:lang w:val="de-DE" w:eastAsia="de-DE"/>
            </w:rPr>
          </w:pPr>
          <w:r>
            <w:fldChar w:fldCharType="begin"/>
          </w:r>
          <w:r w:rsidR="005C0F56">
            <w:instrText xml:space="preserve"> TOC \o "1-3" \h \z \u </w:instrText>
          </w:r>
          <w:r>
            <w:fldChar w:fldCharType="separate"/>
          </w:r>
          <w:hyperlink w:anchor="_Toc283030438" w:history="1">
            <w:r w:rsidR="009B4C6D" w:rsidRPr="00455C50">
              <w:rPr>
                <w:rStyle w:val="Hyperlink"/>
                <w:noProof/>
              </w:rPr>
              <w:t>Zusammenfassung</w:t>
            </w:r>
            <w:r w:rsidR="009B4C6D">
              <w:rPr>
                <w:noProof/>
                <w:webHidden/>
              </w:rPr>
              <w:tab/>
            </w:r>
            <w:r w:rsidR="009B4C6D">
              <w:rPr>
                <w:noProof/>
                <w:webHidden/>
              </w:rPr>
              <w:fldChar w:fldCharType="begin"/>
            </w:r>
            <w:r w:rsidR="009B4C6D">
              <w:rPr>
                <w:noProof/>
                <w:webHidden/>
              </w:rPr>
              <w:instrText xml:space="preserve"> PAGEREF _Toc283030438 \h </w:instrText>
            </w:r>
            <w:r w:rsidR="009B4C6D">
              <w:rPr>
                <w:noProof/>
                <w:webHidden/>
              </w:rPr>
            </w:r>
            <w:r w:rsidR="009B4C6D">
              <w:rPr>
                <w:noProof/>
                <w:webHidden/>
              </w:rPr>
              <w:fldChar w:fldCharType="separate"/>
            </w:r>
            <w:r w:rsidR="006C0C55">
              <w:rPr>
                <w:noProof/>
                <w:webHidden/>
              </w:rPr>
              <w:t>1</w:t>
            </w:r>
            <w:r w:rsidR="009B4C6D">
              <w:rPr>
                <w:noProof/>
                <w:webHidden/>
              </w:rPr>
              <w:fldChar w:fldCharType="end"/>
            </w:r>
          </w:hyperlink>
        </w:p>
        <w:p w:rsidR="009B4C6D" w:rsidRDefault="009F1C50">
          <w:pPr>
            <w:pStyle w:val="Verzeichnis1"/>
            <w:rPr>
              <w:noProof/>
              <w:lang w:val="de-DE" w:eastAsia="de-DE"/>
            </w:rPr>
          </w:pPr>
          <w:hyperlink w:anchor="_Toc283030439" w:history="1">
            <w:r w:rsidR="009B4C6D" w:rsidRPr="00455C50">
              <w:rPr>
                <w:rStyle w:val="Hyperlink"/>
                <w:noProof/>
              </w:rPr>
              <w:t>Inhaltsverzeichnis</w:t>
            </w:r>
            <w:r w:rsidR="009B4C6D">
              <w:rPr>
                <w:noProof/>
                <w:webHidden/>
              </w:rPr>
              <w:tab/>
            </w:r>
            <w:r w:rsidR="009B4C6D">
              <w:rPr>
                <w:noProof/>
                <w:webHidden/>
              </w:rPr>
              <w:fldChar w:fldCharType="begin"/>
            </w:r>
            <w:r w:rsidR="009B4C6D">
              <w:rPr>
                <w:noProof/>
                <w:webHidden/>
              </w:rPr>
              <w:instrText xml:space="preserve"> PAGEREF _Toc283030439 \h </w:instrText>
            </w:r>
            <w:r w:rsidR="009B4C6D">
              <w:rPr>
                <w:noProof/>
                <w:webHidden/>
              </w:rPr>
            </w:r>
            <w:r w:rsidR="009B4C6D">
              <w:rPr>
                <w:noProof/>
                <w:webHidden/>
              </w:rPr>
              <w:fldChar w:fldCharType="separate"/>
            </w:r>
            <w:r w:rsidR="006C0C55">
              <w:rPr>
                <w:noProof/>
                <w:webHidden/>
              </w:rPr>
              <w:t>2</w:t>
            </w:r>
            <w:r w:rsidR="009B4C6D">
              <w:rPr>
                <w:noProof/>
                <w:webHidden/>
              </w:rPr>
              <w:fldChar w:fldCharType="end"/>
            </w:r>
          </w:hyperlink>
        </w:p>
        <w:p w:rsidR="009B4C6D" w:rsidRDefault="009F1C50">
          <w:pPr>
            <w:pStyle w:val="Verzeichnis1"/>
            <w:rPr>
              <w:noProof/>
              <w:lang w:val="de-DE" w:eastAsia="de-DE"/>
            </w:rPr>
          </w:pPr>
          <w:hyperlink w:anchor="_Toc283030440" w:history="1">
            <w:r w:rsidR="009B4C6D" w:rsidRPr="00455C50">
              <w:rPr>
                <w:rStyle w:val="Hyperlink"/>
                <w:noProof/>
              </w:rPr>
              <w:t>Artikel 1</w:t>
            </w:r>
            <w:r w:rsidR="009B4C6D">
              <w:rPr>
                <w:noProof/>
                <w:webHidden/>
              </w:rPr>
              <w:tab/>
            </w:r>
            <w:r w:rsidR="009B4C6D">
              <w:rPr>
                <w:noProof/>
                <w:webHidden/>
              </w:rPr>
              <w:fldChar w:fldCharType="begin"/>
            </w:r>
            <w:r w:rsidR="009B4C6D">
              <w:rPr>
                <w:noProof/>
                <w:webHidden/>
              </w:rPr>
              <w:instrText xml:space="preserve"> PAGEREF _Toc283030440 \h </w:instrText>
            </w:r>
            <w:r w:rsidR="009B4C6D">
              <w:rPr>
                <w:noProof/>
                <w:webHidden/>
              </w:rPr>
            </w:r>
            <w:r w:rsidR="009B4C6D">
              <w:rPr>
                <w:noProof/>
                <w:webHidden/>
              </w:rPr>
              <w:fldChar w:fldCharType="separate"/>
            </w:r>
            <w:r w:rsidR="006C0C55">
              <w:rPr>
                <w:noProof/>
                <w:webHidden/>
              </w:rPr>
              <w:t>2</w:t>
            </w:r>
            <w:r w:rsidR="009B4C6D">
              <w:rPr>
                <w:noProof/>
                <w:webHidden/>
              </w:rPr>
              <w:fldChar w:fldCharType="end"/>
            </w:r>
          </w:hyperlink>
        </w:p>
        <w:p w:rsidR="009B4C6D" w:rsidRDefault="009F1C50">
          <w:pPr>
            <w:pStyle w:val="Verzeichnis1"/>
            <w:rPr>
              <w:noProof/>
              <w:lang w:val="de-DE" w:eastAsia="de-DE"/>
            </w:rPr>
          </w:pPr>
          <w:hyperlink w:anchor="_Toc283030441" w:history="1">
            <w:r w:rsidR="009B4C6D" w:rsidRPr="00455C50">
              <w:rPr>
                <w:rStyle w:val="Hyperlink"/>
                <w:noProof/>
                <w:lang w:val="de-DE"/>
              </w:rPr>
              <w:t>Artikel 2</w:t>
            </w:r>
            <w:r w:rsidR="009B4C6D">
              <w:rPr>
                <w:noProof/>
                <w:webHidden/>
              </w:rPr>
              <w:tab/>
            </w:r>
            <w:r w:rsidR="009B4C6D">
              <w:rPr>
                <w:noProof/>
                <w:webHidden/>
              </w:rPr>
              <w:fldChar w:fldCharType="begin"/>
            </w:r>
            <w:r w:rsidR="009B4C6D">
              <w:rPr>
                <w:noProof/>
                <w:webHidden/>
              </w:rPr>
              <w:instrText xml:space="preserve"> PAGEREF _Toc283030441 \h </w:instrText>
            </w:r>
            <w:r w:rsidR="009B4C6D">
              <w:rPr>
                <w:noProof/>
                <w:webHidden/>
              </w:rPr>
            </w:r>
            <w:r w:rsidR="009B4C6D">
              <w:rPr>
                <w:noProof/>
                <w:webHidden/>
              </w:rPr>
              <w:fldChar w:fldCharType="separate"/>
            </w:r>
            <w:r w:rsidR="006C0C55">
              <w:rPr>
                <w:noProof/>
                <w:webHidden/>
              </w:rPr>
              <w:t>2</w:t>
            </w:r>
            <w:r w:rsidR="009B4C6D">
              <w:rPr>
                <w:noProof/>
                <w:webHidden/>
              </w:rPr>
              <w:fldChar w:fldCharType="end"/>
            </w:r>
          </w:hyperlink>
        </w:p>
        <w:p w:rsidR="005C0F56" w:rsidRDefault="00267F18">
          <w:r>
            <w:rPr>
              <w:b/>
              <w:bCs/>
              <w:noProof/>
            </w:rPr>
            <w:fldChar w:fldCharType="end"/>
          </w:r>
        </w:p>
      </w:sdtContent>
    </w:sdt>
    <w:p w:rsidR="001C66BB" w:rsidRDefault="001C66BB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>
        <w:br w:type="page"/>
      </w:r>
    </w:p>
    <w:p w:rsidR="005C0F56" w:rsidRDefault="00F67986" w:rsidP="005F3B8D">
      <w:pPr>
        <w:pStyle w:val="berschrift1"/>
      </w:pPr>
      <w:bookmarkStart w:id="2" w:name="_Toc283030440"/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60288" behindDoc="0" locked="0" layoutInCell="1" allowOverlap="1" wp14:anchorId="57369386" wp14:editId="63C66F8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699895" cy="2548255"/>
            <wp:effectExtent l="323850" t="323850" r="319405" b="32829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014048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254859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6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52FF7">
        <w:t>Artikel</w:t>
      </w:r>
      <w:proofErr w:type="spellEnd"/>
      <w:r w:rsidR="00352FF7">
        <w:t xml:space="preserve"> 1</w:t>
      </w:r>
      <w:bookmarkEnd w:id="2"/>
    </w:p>
    <w:p w:rsidR="00B22C35" w:rsidRPr="006C0C55" w:rsidRDefault="00352FF7" w:rsidP="00521FF5">
      <w:pPr>
        <w:rPr>
          <w:lang w:val="de-DE"/>
        </w:rPr>
      </w:pPr>
      <w:r w:rsidRPr="006C0C55">
        <w:rPr>
          <w:lang w:val="de-DE"/>
        </w:rPr>
        <w:t>Ersetzen Sie Text und Bild auf dieser Seite.</w:t>
      </w:r>
      <w:r w:rsidR="00033F9B" w:rsidRPr="006C0C55">
        <w:rPr>
          <w:lang w:val="de-DE"/>
        </w:rPr>
        <w:t xml:space="preserve"> </w:t>
      </w:r>
    </w:p>
    <w:p w:rsidR="001C66BB" w:rsidRPr="006C0C55" w:rsidRDefault="001C66BB">
      <w:pPr>
        <w:rPr>
          <w:lang w:val="de-DE"/>
        </w:rPr>
      </w:pPr>
      <w:r w:rsidRPr="006C0C55">
        <w:rPr>
          <w:lang w:val="de-DE"/>
        </w:rPr>
        <w:br w:type="page"/>
      </w:r>
    </w:p>
    <w:p w:rsidR="001C66BB" w:rsidRPr="00352FF7" w:rsidRDefault="00352FF7" w:rsidP="009F69CB">
      <w:pPr>
        <w:pStyle w:val="berschrift1"/>
        <w:rPr>
          <w:lang w:val="de-DE"/>
        </w:rPr>
      </w:pPr>
      <w:bookmarkStart w:id="3" w:name="_Toc283030441"/>
      <w:r w:rsidRPr="00352FF7">
        <w:rPr>
          <w:lang w:val="de-DE"/>
        </w:rPr>
        <w:lastRenderedPageBreak/>
        <w:t>Artikel 2</w:t>
      </w:r>
      <w:bookmarkEnd w:id="3"/>
    </w:p>
    <w:p w:rsidR="001C66BB" w:rsidRPr="00352FF7" w:rsidRDefault="00352FF7" w:rsidP="00521FF5">
      <w:pPr>
        <w:rPr>
          <w:lang w:val="de-DE"/>
        </w:rPr>
      </w:pPr>
      <w:r w:rsidRPr="00352FF7">
        <w:rPr>
          <w:lang w:val="de-DE"/>
        </w:rPr>
        <w:t>Hier</w:t>
      </w:r>
      <w:r>
        <w:rPr>
          <w:lang w:val="de-DE"/>
        </w:rPr>
        <w:t xml:space="preserve"> </w:t>
      </w:r>
      <w:r w:rsidRPr="00352FF7">
        <w:rPr>
          <w:lang w:val="de-DE"/>
        </w:rPr>
        <w:t>können</w:t>
      </w:r>
      <w:r>
        <w:rPr>
          <w:lang w:val="de-DE"/>
        </w:rPr>
        <w:t xml:space="preserve"> S</w:t>
      </w:r>
      <w:r w:rsidRPr="00352FF7">
        <w:rPr>
          <w:lang w:val="de-DE"/>
        </w:rPr>
        <w:t>ie Bilder</w:t>
      </w:r>
      <w:r w:rsidR="009B4C6D">
        <w:rPr>
          <w:lang w:val="de-DE"/>
        </w:rPr>
        <w:t>,</w:t>
      </w:r>
      <w:r>
        <w:rPr>
          <w:lang w:val="de-DE"/>
        </w:rPr>
        <w:t xml:space="preserve"> </w:t>
      </w:r>
      <w:r w:rsidRPr="00352FF7">
        <w:rPr>
          <w:lang w:val="de-DE"/>
        </w:rPr>
        <w:t xml:space="preserve">aber </w:t>
      </w:r>
      <w:r>
        <w:rPr>
          <w:lang w:val="de-DE"/>
        </w:rPr>
        <w:t>a</w:t>
      </w:r>
      <w:r w:rsidRPr="00352FF7">
        <w:rPr>
          <w:lang w:val="de-DE"/>
        </w:rPr>
        <w:t xml:space="preserve">uch </w:t>
      </w:r>
      <w:r>
        <w:rPr>
          <w:lang w:val="de-DE"/>
        </w:rPr>
        <w:t>Exceltab</w:t>
      </w:r>
      <w:r w:rsidR="009B4C6D">
        <w:rPr>
          <w:lang w:val="de-DE"/>
        </w:rPr>
        <w:t>ellen einfügen.</w:t>
      </w:r>
    </w:p>
    <w:p w:rsidR="00125087" w:rsidRDefault="007D7972" w:rsidP="00521FF5">
      <w:r>
        <w:rPr>
          <w:noProof/>
          <w:lang w:val="de-DE" w:eastAsia="de-DE"/>
        </w:rPr>
        <w:drawing>
          <wp:inline distT="0" distB="0" distL="0" distR="0" wp14:anchorId="3D7B2D21" wp14:editId="397F0D00">
            <wp:extent cx="5372100" cy="2038350"/>
            <wp:effectExtent l="0" t="0" r="19050" b="1905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F69CB" w:rsidRPr="00352FF7" w:rsidRDefault="00352FF7" w:rsidP="0017488E">
      <w:pPr>
        <w:pStyle w:val="Beschriftung"/>
        <w:rPr>
          <w:lang w:val="de-DE"/>
        </w:rPr>
      </w:pPr>
      <w:r w:rsidRPr="00352FF7">
        <w:rPr>
          <w:lang w:val="de-DE"/>
        </w:rPr>
        <w:t>Fügen Sie hier die Quelle</w:t>
      </w:r>
      <w:r w:rsidR="009B4C6D">
        <w:rPr>
          <w:lang w:val="de-DE"/>
        </w:rPr>
        <w:t xml:space="preserve"> oder eine Tabellenerklärung </w:t>
      </w:r>
      <w:r w:rsidRPr="00352FF7">
        <w:rPr>
          <w:lang w:val="de-DE"/>
        </w:rPr>
        <w:t>ein</w:t>
      </w:r>
    </w:p>
    <w:p w:rsidR="009B4C6D" w:rsidRDefault="009B4C6D" w:rsidP="009F69CB">
      <w:pPr>
        <w:rPr>
          <w:lang w:val="de-DE"/>
        </w:rPr>
      </w:pPr>
    </w:p>
    <w:p w:rsidR="009B4C6D" w:rsidRDefault="009B4C6D" w:rsidP="009F69CB">
      <w:pPr>
        <w:rPr>
          <w:lang w:val="de-DE"/>
        </w:rPr>
      </w:pPr>
    </w:p>
    <w:p w:rsidR="004A51BD" w:rsidRPr="00352FF7" w:rsidRDefault="00352FF7" w:rsidP="009F69CB">
      <w:pPr>
        <w:rPr>
          <w:lang w:val="de-DE"/>
        </w:rPr>
      </w:pPr>
      <w:r w:rsidRPr="00352FF7">
        <w:rPr>
          <w:lang w:val="de-DE"/>
        </w:rPr>
        <w:t>Nutzen Sie die SmartArt Grafiken, um Ihre Aussagen zu verdeutlichen</w:t>
      </w:r>
      <w:r w:rsidR="00E64298" w:rsidRPr="00352FF7">
        <w:rPr>
          <w:lang w:val="de-DE"/>
        </w:rPr>
        <w:t>.</w:t>
      </w:r>
    </w:p>
    <w:p w:rsidR="00194E91" w:rsidRPr="00352FF7" w:rsidRDefault="00EE2471" w:rsidP="00A7380B">
      <w:pPr>
        <w:pStyle w:val="Beschriftung"/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7968" behindDoc="0" locked="0" layoutInCell="1" allowOverlap="1" wp14:anchorId="687738C0" wp14:editId="40C9132A">
            <wp:simplePos x="0" y="0"/>
            <wp:positionH relativeFrom="column">
              <wp:posOffset>-19050</wp:posOffset>
            </wp:positionH>
            <wp:positionV relativeFrom="paragraph">
              <wp:posOffset>236220</wp:posOffset>
            </wp:positionV>
            <wp:extent cx="5553075" cy="1790700"/>
            <wp:effectExtent l="57150" t="38100" r="47625" b="95250"/>
            <wp:wrapSquare wrapText="bothSides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80B" w:rsidRPr="00352FF7" w:rsidRDefault="00352FF7" w:rsidP="00A7380B">
      <w:pPr>
        <w:pStyle w:val="Beschriftung"/>
        <w:rPr>
          <w:lang w:val="de-DE"/>
        </w:rPr>
      </w:pPr>
      <w:r w:rsidRPr="00352FF7">
        <w:rPr>
          <w:lang w:val="de-DE"/>
        </w:rPr>
        <w:t>Fügen Sie hier die Quelle</w:t>
      </w:r>
      <w:r w:rsidR="009B4C6D">
        <w:rPr>
          <w:lang w:val="de-DE"/>
        </w:rPr>
        <w:t xml:space="preserve"> oder eine Erklärung</w:t>
      </w:r>
      <w:r w:rsidRPr="00352FF7">
        <w:rPr>
          <w:lang w:val="de-DE"/>
        </w:rPr>
        <w:t xml:space="preserve"> ein</w:t>
      </w:r>
    </w:p>
    <w:p w:rsidR="00A10AC3" w:rsidRPr="00352FF7" w:rsidRDefault="00A10AC3" w:rsidP="00A10AC3">
      <w:pPr>
        <w:rPr>
          <w:lang w:val="de-DE"/>
        </w:rPr>
      </w:pPr>
    </w:p>
    <w:sectPr w:rsidR="00A10AC3" w:rsidRPr="00352FF7" w:rsidSect="00194E9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2240" w:h="15840" w:code="1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C50" w:rsidRDefault="009F1C50">
      <w:r>
        <w:separator/>
      </w:r>
    </w:p>
  </w:endnote>
  <w:endnote w:type="continuationSeparator" w:id="0">
    <w:p w:rsidR="009F1C50" w:rsidRDefault="009F1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9F1C50">
    <w:pPr>
      <w:pStyle w:val="Fuzeile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AA79C8">
      <w:rPr>
        <w:rFonts w:asciiTheme="majorHAnsi" w:eastAsiaTheme="majorEastAsia" w:hAnsiTheme="majorHAnsi" w:cstheme="majorBidi"/>
      </w:rPr>
      <w:ptab w:relativeTo="margin" w:alignment="right" w:leader="none"/>
    </w:r>
    <w:r w:rsidR="00AA79C8">
      <w:rPr>
        <w:rFonts w:asciiTheme="majorHAnsi" w:eastAsiaTheme="majorEastAsia" w:hAnsiTheme="majorHAnsi" w:cstheme="majorBidi"/>
      </w:rPr>
      <w:t xml:space="preserve">Page </w:t>
    </w:r>
    <w:r w:rsidR="00AA79C8">
      <w:fldChar w:fldCharType="begin"/>
    </w:r>
    <w:r w:rsidR="00AA79C8">
      <w:instrText xml:space="preserve"> PAGE   \* MERGEFORMAT </w:instrText>
    </w:r>
    <w:r w:rsidR="00AA79C8">
      <w:fldChar w:fldCharType="separate"/>
    </w:r>
    <w:r w:rsidR="00AA79C8" w:rsidRPr="005C0F56">
      <w:rPr>
        <w:rFonts w:asciiTheme="majorHAnsi" w:eastAsiaTheme="majorEastAsia" w:hAnsiTheme="majorHAnsi" w:cstheme="majorBidi"/>
        <w:noProof/>
      </w:rPr>
      <w:t>4</w:t>
    </w:r>
    <w:r w:rsidR="00AA79C8">
      <w:rPr>
        <w:rFonts w:asciiTheme="majorHAnsi" w:eastAsiaTheme="majorEastAsia" w:hAnsiTheme="majorHAnsi" w:cstheme="majorBidi"/>
        <w:noProof/>
      </w:rPr>
      <w:fldChar w:fldCharType="end"/>
    </w:r>
    <w:r w:rsidR="00515EC0"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4487A0E" wp14:editId="6B7F0F4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B140121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515EC0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79E65F" wp14:editId="53877A3D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E089DD3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515EC0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696B0D" wp14:editId="5A3C92F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773DC2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37530E">
    <w:pPr>
      <w:pStyle w:val="Fuzeile"/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4B6C6389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Default="006C0C55">
                          <w:pPr>
                            <w:jc w:val="right"/>
                          </w:pPr>
                          <w:r>
                            <w:t>8/8/2015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37530E" w:rsidRDefault="006C0C55">
                    <w:pPr>
                      <w:jc w:val="right"/>
                    </w:pPr>
                    <w:r>
                      <w:t>8/8/2015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editId="618F243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4AE9DDE" id="Group 460" o:spid="_x0000_s1026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C55" w:rsidRDefault="006C0C5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C50" w:rsidRDefault="009F1C50">
      <w:r>
        <w:separator/>
      </w:r>
    </w:p>
  </w:footnote>
  <w:footnote w:type="continuationSeparator" w:id="0">
    <w:p w:rsidR="009F1C50" w:rsidRDefault="009F1C50">
      <w:r>
        <w:separator/>
      </w:r>
    </w:p>
  </w:footnote>
  <w:footnote w:type="continuationNotice" w:id="1">
    <w:p w:rsidR="009F1C50" w:rsidRDefault="009F1C50">
      <w:pPr>
        <w:rPr>
          <w:i/>
          <w:sz w:val="18"/>
        </w:rPr>
      </w:pPr>
      <w:r>
        <w:rPr>
          <w:i/>
          <w:sz w:val="18"/>
        </w:rPr>
        <w:t>(</w:t>
      </w:r>
      <w:proofErr w:type="gramStart"/>
      <w:r>
        <w:rPr>
          <w:i/>
          <w:sz w:val="18"/>
        </w:rPr>
        <w:t>footnote</w:t>
      </w:r>
      <w:proofErr w:type="gramEnd"/>
      <w:r>
        <w:rPr>
          <w:i/>
          <w:sz w:val="18"/>
        </w:rPr>
        <w:t xml:space="preserve">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AA79C8">
    <w:pPr>
      <w:pStyle w:val="Kopfzeile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AA79C8" w:rsidRDefault="00515EC0">
    <w:pPr>
      <w:pStyle w:val="Kopfzeile"/>
    </w:pPr>
    <w:r>
      <w:rPr>
        <w:rFonts w:asciiTheme="majorHAnsi" w:eastAsiaTheme="majorEastAsia" w:hAnsiTheme="majorHAnsi" w:cstheme="majorBidi"/>
        <w:noProof/>
        <w:lang w:val="de-DE" w:eastAsia="de-DE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F8DA10B" wp14:editId="4767DBD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5F393F01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6AA850" wp14:editId="74C80F0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781B8F3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F482A3" wp14:editId="744488FE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C727F91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37530E">
    <w:pPr>
      <w:pStyle w:val="Kopfzeile"/>
    </w:pPr>
    <w:bookmarkStart w:id="4" w:name="_GoBack"/>
    <w:bookmarkEnd w:id="4"/>
    <w:r w:rsidRPr="0037530E">
      <w:rPr>
        <w:rFonts w:asciiTheme="majorHAnsi" w:eastAsiaTheme="majorEastAsia" w:hAnsiTheme="majorHAnsi" w:cstheme="majorBidi"/>
        <w:noProof/>
        <w:sz w:val="36"/>
        <w:szCs w:val="36"/>
        <w:lang w:val="de-DE" w:eastAsia="de-DE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85AA675" wp14:editId="08B0B47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374388" w:rsidRDefault="00374388" w:rsidP="006C0C55">
                          <w:pPr>
                            <w:spacing w:after="0" w:line="240" w:lineRule="auto"/>
                            <w:jc w:val="center"/>
                            <w:rPr>
                              <w:rFonts w:ascii="Aharoni" w:hAnsi="Aharoni" w:cs="Aharoni"/>
                              <w:color w:val="D34817" w:themeColor="accent1"/>
                              <w:sz w:val="36"/>
                              <w:szCs w:val="36"/>
                              <w:lang w:val="de-DE"/>
                            </w:rPr>
                          </w:pPr>
                          <w:r>
                            <w:rPr>
                              <w:rFonts w:ascii="Aharoni" w:hAnsi="Aharoni" w:cs="Aharoni"/>
                              <w:color w:val="D34817" w:themeColor="accent1"/>
                              <w:sz w:val="36"/>
                              <w:szCs w:val="36"/>
                              <w:lang w:val="de-DE"/>
                            </w:rPr>
                            <w:t xml:space="preserve">Game Design </w:t>
                          </w:r>
                          <w:proofErr w:type="spellStart"/>
                          <w:r>
                            <w:rPr>
                              <w:rFonts w:ascii="Aharoni" w:hAnsi="Aharoni" w:cs="Aharoni"/>
                              <w:color w:val="D34817" w:themeColor="accent1"/>
                              <w:sz w:val="36"/>
                              <w:szCs w:val="36"/>
                              <w:lang w:val="de-DE"/>
                            </w:rPr>
                            <w:t>Document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5AA675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374388" w:rsidRDefault="00374388" w:rsidP="006C0C55">
                    <w:pPr>
                      <w:spacing w:after="0" w:line="240" w:lineRule="auto"/>
                      <w:jc w:val="center"/>
                      <w:rPr>
                        <w:rFonts w:ascii="Aharoni" w:hAnsi="Aharoni" w:cs="Aharoni"/>
                        <w:color w:val="D34817" w:themeColor="accent1"/>
                        <w:sz w:val="36"/>
                        <w:szCs w:val="36"/>
                        <w:lang w:val="de-DE"/>
                      </w:rPr>
                    </w:pPr>
                    <w:r>
                      <w:rPr>
                        <w:rFonts w:ascii="Aharoni" w:hAnsi="Aharoni" w:cs="Aharoni"/>
                        <w:color w:val="D34817" w:themeColor="accent1"/>
                        <w:sz w:val="36"/>
                        <w:szCs w:val="36"/>
                        <w:lang w:val="de-DE"/>
                      </w:rPr>
                      <w:t xml:space="preserve">Game Design </w:t>
                    </w:r>
                    <w:proofErr w:type="spellStart"/>
                    <w:r>
                      <w:rPr>
                        <w:rFonts w:ascii="Aharoni" w:hAnsi="Aharoni" w:cs="Aharoni"/>
                        <w:color w:val="D34817" w:themeColor="accent1"/>
                        <w:sz w:val="36"/>
                        <w:szCs w:val="36"/>
                        <w:lang w:val="de-DE"/>
                      </w:rPr>
                      <w:t>Document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  <w:lang w:val="de-DE" w:eastAsia="de-DE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574F9D24" wp14:editId="244C4333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37530E" w:rsidRDefault="0037530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374388" w:rsidRPr="00374388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4F9D24" id="Text Box 476" o:spid="_x0000_s1029" type="#_x0000_t202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:rsidR="0037530E" w:rsidRDefault="0037530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374388" w:rsidRPr="00374388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C55" w:rsidRDefault="006C0C5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Aufzhlungszeichen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Aufzhlungszeichen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55"/>
    <w:rsid w:val="00010E4E"/>
    <w:rsid w:val="00030266"/>
    <w:rsid w:val="00033F9B"/>
    <w:rsid w:val="000725FB"/>
    <w:rsid w:val="00092630"/>
    <w:rsid w:val="000B155B"/>
    <w:rsid w:val="000B4DA0"/>
    <w:rsid w:val="000B5830"/>
    <w:rsid w:val="000E1F82"/>
    <w:rsid w:val="000F34D4"/>
    <w:rsid w:val="0010043F"/>
    <w:rsid w:val="00125087"/>
    <w:rsid w:val="00146DFC"/>
    <w:rsid w:val="00150680"/>
    <w:rsid w:val="0017488E"/>
    <w:rsid w:val="0017501D"/>
    <w:rsid w:val="00194E91"/>
    <w:rsid w:val="001B540A"/>
    <w:rsid w:val="001C66BB"/>
    <w:rsid w:val="001D78F1"/>
    <w:rsid w:val="001E0899"/>
    <w:rsid w:val="0026103C"/>
    <w:rsid w:val="00267F18"/>
    <w:rsid w:val="00292CE8"/>
    <w:rsid w:val="002A07CB"/>
    <w:rsid w:val="002C5511"/>
    <w:rsid w:val="002E1DA3"/>
    <w:rsid w:val="002F116B"/>
    <w:rsid w:val="00352FF7"/>
    <w:rsid w:val="00357489"/>
    <w:rsid w:val="0036070A"/>
    <w:rsid w:val="00374388"/>
    <w:rsid w:val="0037530E"/>
    <w:rsid w:val="00383A3E"/>
    <w:rsid w:val="003A2CAB"/>
    <w:rsid w:val="003A746B"/>
    <w:rsid w:val="003B620C"/>
    <w:rsid w:val="003C0A2C"/>
    <w:rsid w:val="003C158A"/>
    <w:rsid w:val="003C6F82"/>
    <w:rsid w:val="003F54D1"/>
    <w:rsid w:val="00413E8B"/>
    <w:rsid w:val="00422AC5"/>
    <w:rsid w:val="004864FA"/>
    <w:rsid w:val="004A51BD"/>
    <w:rsid w:val="004C6F35"/>
    <w:rsid w:val="004D6BEC"/>
    <w:rsid w:val="004E798E"/>
    <w:rsid w:val="004F45A3"/>
    <w:rsid w:val="005140FB"/>
    <w:rsid w:val="00515EC0"/>
    <w:rsid w:val="00521FF5"/>
    <w:rsid w:val="005346C4"/>
    <w:rsid w:val="0054794E"/>
    <w:rsid w:val="00570E86"/>
    <w:rsid w:val="00576707"/>
    <w:rsid w:val="005A7659"/>
    <w:rsid w:val="005C0F56"/>
    <w:rsid w:val="005E6AF1"/>
    <w:rsid w:val="005F3B8D"/>
    <w:rsid w:val="00660DF0"/>
    <w:rsid w:val="00667555"/>
    <w:rsid w:val="00683EEA"/>
    <w:rsid w:val="00697ACE"/>
    <w:rsid w:val="006B7F76"/>
    <w:rsid w:val="006C0C55"/>
    <w:rsid w:val="006E6EA6"/>
    <w:rsid w:val="00721855"/>
    <w:rsid w:val="00726284"/>
    <w:rsid w:val="00785966"/>
    <w:rsid w:val="007A50F0"/>
    <w:rsid w:val="007D7972"/>
    <w:rsid w:val="00816CE9"/>
    <w:rsid w:val="0084765A"/>
    <w:rsid w:val="0086306D"/>
    <w:rsid w:val="00863BF5"/>
    <w:rsid w:val="0086654F"/>
    <w:rsid w:val="008B3901"/>
    <w:rsid w:val="008F002B"/>
    <w:rsid w:val="008F786E"/>
    <w:rsid w:val="009213D9"/>
    <w:rsid w:val="00954A19"/>
    <w:rsid w:val="009A119B"/>
    <w:rsid w:val="009A5FD6"/>
    <w:rsid w:val="009B24DE"/>
    <w:rsid w:val="009B4C6D"/>
    <w:rsid w:val="009C18F9"/>
    <w:rsid w:val="009F1C50"/>
    <w:rsid w:val="009F69CB"/>
    <w:rsid w:val="00A10AC3"/>
    <w:rsid w:val="00A65BA0"/>
    <w:rsid w:val="00A7380B"/>
    <w:rsid w:val="00AA79C8"/>
    <w:rsid w:val="00AD13DC"/>
    <w:rsid w:val="00AD5346"/>
    <w:rsid w:val="00AF3B41"/>
    <w:rsid w:val="00B22C35"/>
    <w:rsid w:val="00B64864"/>
    <w:rsid w:val="00B72078"/>
    <w:rsid w:val="00C260C9"/>
    <w:rsid w:val="00C368AF"/>
    <w:rsid w:val="00C41631"/>
    <w:rsid w:val="00CB11F0"/>
    <w:rsid w:val="00CB5AA5"/>
    <w:rsid w:val="00CD12EE"/>
    <w:rsid w:val="00D13740"/>
    <w:rsid w:val="00D23FBB"/>
    <w:rsid w:val="00D2451E"/>
    <w:rsid w:val="00DA55C6"/>
    <w:rsid w:val="00DF690B"/>
    <w:rsid w:val="00E1253E"/>
    <w:rsid w:val="00E24B90"/>
    <w:rsid w:val="00E40017"/>
    <w:rsid w:val="00E52A9C"/>
    <w:rsid w:val="00E54EF8"/>
    <w:rsid w:val="00E557CF"/>
    <w:rsid w:val="00E64298"/>
    <w:rsid w:val="00E91A9C"/>
    <w:rsid w:val="00E920A6"/>
    <w:rsid w:val="00EE2471"/>
    <w:rsid w:val="00F01721"/>
    <w:rsid w:val="00F24647"/>
    <w:rsid w:val="00F36644"/>
    <w:rsid w:val="00F37233"/>
    <w:rsid w:val="00F61C9E"/>
    <w:rsid w:val="00F65732"/>
    <w:rsid w:val="00F67691"/>
    <w:rsid w:val="00F67986"/>
    <w:rsid w:val="00F73288"/>
    <w:rsid w:val="00F75EA4"/>
    <w:rsid w:val="00F82C06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7501D"/>
  </w:style>
  <w:style w:type="paragraph" w:styleId="berschrift1">
    <w:name w:val="heading 1"/>
    <w:basedOn w:val="Standard"/>
    <w:next w:val="Standard"/>
    <w:link w:val="berschrift1Zchn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240" w:line="240" w:lineRule="atLeast"/>
      <w:ind w:firstLine="360"/>
      <w:jc w:val="both"/>
    </w:pPr>
  </w:style>
  <w:style w:type="character" w:customStyle="1" w:styleId="TextkrperZchn">
    <w:name w:val="Textkörper Zchn"/>
    <w:basedOn w:val="Absatz-Standardschriftart"/>
    <w:link w:val="Textkrper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Textkrper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Absatz-Standardschriftar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nzeichen">
    <w:name w:val="endnote reference"/>
    <w:semiHidden/>
    <w:rPr>
      <w:vertAlign w:val="superscript"/>
    </w:rPr>
  </w:style>
  <w:style w:type="paragraph" w:styleId="Endnotentext">
    <w:name w:val="endnote text"/>
    <w:basedOn w:val="Standard"/>
    <w:semiHidden/>
    <w:rsid w:val="00AD13DC"/>
  </w:style>
  <w:style w:type="character" w:styleId="Funotenzeichen">
    <w:name w:val="footnote reference"/>
    <w:semiHidden/>
    <w:rPr>
      <w:vertAlign w:val="superscript"/>
    </w:rPr>
  </w:style>
  <w:style w:type="paragraph" w:styleId="Funotentext">
    <w:name w:val="footnote text"/>
    <w:basedOn w:val="Standard"/>
    <w:semiHidden/>
    <w:rsid w:val="00AD13DC"/>
  </w:style>
  <w:style w:type="paragraph" w:styleId="Index1">
    <w:name w:val="index 1"/>
    <w:basedOn w:val="Standard"/>
    <w:semiHidden/>
    <w:rsid w:val="00AD13DC"/>
    <w:rPr>
      <w:sz w:val="21"/>
    </w:rPr>
  </w:style>
  <w:style w:type="paragraph" w:styleId="Index2">
    <w:name w:val="index 2"/>
    <w:basedOn w:val="Standard"/>
    <w:semiHidden/>
    <w:rsid w:val="00AD13DC"/>
    <w:pPr>
      <w:ind w:hanging="240"/>
    </w:pPr>
    <w:rPr>
      <w:sz w:val="21"/>
    </w:rPr>
  </w:style>
  <w:style w:type="paragraph" w:styleId="Index3">
    <w:name w:val="index 3"/>
    <w:basedOn w:val="Standard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Standard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Standard"/>
    <w:semiHidden/>
    <w:rsid w:val="00AD13DC"/>
    <w:pPr>
      <w:ind w:left="840"/>
    </w:pPr>
    <w:rPr>
      <w:sz w:val="21"/>
    </w:rPr>
  </w:style>
  <w:style w:type="paragraph" w:styleId="Indexberschrift">
    <w:name w:val="index heading"/>
    <w:basedOn w:val="Standard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Aufzhlungszeichen">
    <w:name w:val="List Bullet"/>
    <w:basedOn w:val="Standard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krotext">
    <w:name w:val="macro"/>
    <w:basedOn w:val="Textkrper"/>
    <w:semiHidden/>
    <w:pPr>
      <w:spacing w:line="240" w:lineRule="auto"/>
      <w:jc w:val="left"/>
    </w:pPr>
    <w:rPr>
      <w:rFonts w:ascii="Courier New" w:hAnsi="Courier New"/>
    </w:rPr>
  </w:style>
  <w:style w:type="character" w:styleId="Seitenzahl">
    <w:name w:val="page number"/>
    <w:rPr>
      <w:sz w:val="24"/>
    </w:rPr>
  </w:style>
  <w:style w:type="paragraph" w:customStyle="1" w:styleId="SubtitleCover">
    <w:name w:val="Subtitle Cover"/>
    <w:basedOn w:val="TitleCover"/>
    <w:next w:val="Textkrper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rd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Abbildungsverzeichnis">
    <w:name w:val="table of figures"/>
    <w:basedOn w:val="Standard"/>
    <w:semiHidden/>
    <w:rsid w:val="00AD13DC"/>
  </w:style>
  <w:style w:type="paragraph" w:styleId="Verzeichnis1">
    <w:name w:val="toc 1"/>
    <w:basedOn w:val="Standard"/>
    <w:uiPriority w:val="39"/>
    <w:rsid w:val="00AD13DC"/>
    <w:pPr>
      <w:tabs>
        <w:tab w:val="right" w:leader="dot" w:pos="5040"/>
      </w:tabs>
    </w:pPr>
  </w:style>
  <w:style w:type="paragraph" w:styleId="Verzeichnis2">
    <w:name w:val="toc 2"/>
    <w:basedOn w:val="Standard"/>
    <w:uiPriority w:val="39"/>
    <w:rsid w:val="00AD13DC"/>
    <w:pPr>
      <w:tabs>
        <w:tab w:val="right" w:leader="dot" w:pos="5040"/>
      </w:tabs>
    </w:pPr>
  </w:style>
  <w:style w:type="paragraph" w:styleId="Verzeichnis3">
    <w:name w:val="toc 3"/>
    <w:basedOn w:val="Standard"/>
    <w:semiHidden/>
    <w:rsid w:val="00AD13DC"/>
    <w:pPr>
      <w:tabs>
        <w:tab w:val="right" w:leader="dot" w:pos="5040"/>
      </w:tabs>
    </w:pPr>
    <w:rPr>
      <w:i/>
    </w:rPr>
  </w:style>
  <w:style w:type="paragraph" w:styleId="Verzeichnis4">
    <w:name w:val="toc 4"/>
    <w:basedOn w:val="Standard"/>
    <w:semiHidden/>
    <w:rsid w:val="00AD13DC"/>
    <w:pPr>
      <w:tabs>
        <w:tab w:val="right" w:leader="dot" w:pos="5040"/>
      </w:tabs>
    </w:pPr>
    <w:rPr>
      <w:i/>
    </w:rPr>
  </w:style>
  <w:style w:type="paragraph" w:styleId="Verzeichnis5">
    <w:name w:val="toc 5"/>
    <w:basedOn w:val="Standard"/>
    <w:semiHidden/>
    <w:rsid w:val="00AD13DC"/>
    <w:rPr>
      <w:i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rd"/>
    <w:rsid w:val="004D6BEC"/>
    <w:pPr>
      <w:keepNext/>
      <w:spacing w:before="80"/>
      <w:jc w:val="center"/>
    </w:pPr>
    <w:rPr>
      <w:caps/>
      <w:sz w:val="14"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link w:val="KommentartextZchn"/>
    <w:semiHidden/>
    <w:rsid w:val="00AD13DC"/>
  </w:style>
  <w:style w:type="paragraph" w:customStyle="1" w:styleId="CompanyName">
    <w:name w:val="Company Name"/>
    <w:basedOn w:val="Textkrper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Rechtsgrundlagenverzeichnis">
    <w:name w:val="table of authorities"/>
    <w:basedOn w:val="Standard"/>
    <w:semiHidden/>
    <w:pPr>
      <w:tabs>
        <w:tab w:val="right" w:leader="dot" w:pos="7560"/>
      </w:tabs>
    </w:pPr>
  </w:style>
  <w:style w:type="paragraph" w:styleId="RGV-berschrift">
    <w:name w:val="toa heading"/>
    <w:basedOn w:val="Standard"/>
    <w:next w:val="Rechtsgrundlagenverzeichni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rd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Standard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rd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Absatz-Standardschriftar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Standard"/>
    <w:rsid w:val="00D2451E"/>
    <w:rPr>
      <w:rFonts w:ascii="Verdana" w:hAnsi="Verdana"/>
      <w:sz w:val="12"/>
    </w:rPr>
  </w:style>
  <w:style w:type="paragraph" w:styleId="KeinLeerraum">
    <w:name w:val="No Spacing"/>
    <w:link w:val="KeinLeerraumZchn"/>
    <w:uiPriority w:val="1"/>
    <w:qFormat/>
    <w:rsid w:val="0017501D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F3B41"/>
  </w:style>
  <w:style w:type="paragraph" w:styleId="Sprechblasentext">
    <w:name w:val="Balloon Text"/>
    <w:basedOn w:val="Standard"/>
    <w:link w:val="SprechblasentextZchn"/>
    <w:rsid w:val="00AF3B4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F3B4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17501D"/>
    <w:rPr>
      <w:b/>
      <w:bCs/>
    </w:rPr>
  </w:style>
  <w:style w:type="character" w:styleId="Hervorhebung">
    <w:name w:val="Emphasis"/>
    <w:basedOn w:val="Absatz-Standardschriftart"/>
    <w:uiPriority w:val="20"/>
    <w:qFormat/>
    <w:rsid w:val="0017501D"/>
    <w:rPr>
      <w:i/>
      <w:iCs/>
    </w:rPr>
  </w:style>
  <w:style w:type="paragraph" w:styleId="Listenabsatz">
    <w:name w:val="List Paragraph"/>
    <w:basedOn w:val="Standard"/>
    <w:uiPriority w:val="34"/>
    <w:qFormat/>
    <w:rsid w:val="0017501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7501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17501D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501D"/>
    <w:rPr>
      <w:b/>
      <w:bCs/>
      <w:i/>
      <w:iCs/>
      <w:color w:val="D34817" w:themeColor="accent1"/>
    </w:rPr>
  </w:style>
  <w:style w:type="character" w:styleId="SchwacheHervorhebung">
    <w:name w:val="Subtle Emphasis"/>
    <w:basedOn w:val="Absatz-Standardschriftart"/>
    <w:uiPriority w:val="19"/>
    <w:qFormat/>
    <w:rsid w:val="0017501D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17501D"/>
    <w:rPr>
      <w:b/>
      <w:bCs/>
      <w:i/>
      <w:iCs/>
      <w:color w:val="D34817" w:themeColor="accent1"/>
    </w:rPr>
  </w:style>
  <w:style w:type="character" w:styleId="SchwacherVerweis">
    <w:name w:val="Subtle Reference"/>
    <w:basedOn w:val="Absatz-Standardschriftart"/>
    <w:uiPriority w:val="31"/>
    <w:qFormat/>
    <w:rsid w:val="0017501D"/>
    <w:rPr>
      <w:smallCaps/>
      <w:color w:val="9B2D1F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17501D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5C0F56"/>
    <w:rPr>
      <w:color w:val="CC9900" w:themeColor="hyperlink"/>
      <w:u w:val="single"/>
    </w:rPr>
  </w:style>
  <w:style w:type="paragraph" w:styleId="Fuzeile">
    <w:name w:val="footer"/>
    <w:basedOn w:val="Standard"/>
    <w:link w:val="FuzeileZchn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0F56"/>
  </w:style>
  <w:style w:type="paragraph" w:styleId="Kopfzeile">
    <w:name w:val="header"/>
    <w:basedOn w:val="Standard"/>
    <w:link w:val="KopfzeileZchn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Kommentarthema">
    <w:name w:val="annotation subject"/>
    <w:basedOn w:val="Kommentartext"/>
    <w:next w:val="Kommentartext"/>
    <w:link w:val="KommentarthemaZchn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5E6AF1"/>
  </w:style>
  <w:style w:type="character" w:customStyle="1" w:styleId="KommentarthemaZchn">
    <w:name w:val="Kommentarthema Zchn"/>
    <w:basedOn w:val="KommentartextZchn"/>
    <w:link w:val="Kommentarthema"/>
    <w:rsid w:val="005E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microsoft.com/office/2007/relationships/diagramDrawing" Target="diagrams/drawing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diagramLayout" Target="diagrams/layout1.xml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ells\AppData\Roaming\Microsoft\Templates\Gesch&#228;ftsbericht%20(grafisches%20Design)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-Arbeitsblat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Aktuell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Rennräder</c:v>
                </c:pt>
                <c:pt idx="1">
                  <c:v>Bergräder</c:v>
                </c:pt>
                <c:pt idx="2">
                  <c:v>Tourenräder</c:v>
                </c:pt>
                <c:pt idx="3">
                  <c:v>Alltagsräder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0.11</c:v>
                </c:pt>
                <c:pt idx="1">
                  <c:v>0.33</c:v>
                </c:pt>
                <c:pt idx="2">
                  <c:v>0.31</c:v>
                </c:pt>
                <c:pt idx="3">
                  <c:v>0.25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Soll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Rennräder</c:v>
                </c:pt>
                <c:pt idx="1">
                  <c:v>Bergräder</c:v>
                </c:pt>
                <c:pt idx="2">
                  <c:v>Tourenräder</c:v>
                </c:pt>
                <c:pt idx="3">
                  <c:v>Alltagsräder</c:v>
                </c:pt>
              </c:strCache>
            </c:strRef>
          </c:cat>
          <c:val>
            <c:numRef>
              <c:f>Sheet1!$C$2:$C$5</c:f>
              <c:numCache>
                <c:formatCode>0%</c:formatCode>
                <c:ptCount val="4"/>
                <c:pt idx="0">
                  <c:v>0.03</c:v>
                </c:pt>
                <c:pt idx="1">
                  <c:v>0.09</c:v>
                </c:pt>
                <c:pt idx="2">
                  <c:v>0.41</c:v>
                </c:pt>
                <c:pt idx="3">
                  <c:v>0.47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98243296"/>
        <c:axId val="-98240032"/>
      </c:barChart>
      <c:catAx>
        <c:axId val="-982432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baseline="0">
                <a:latin typeface="+mj-lt"/>
              </a:defRPr>
            </a:pPr>
            <a:endParaRPr lang="de-DE"/>
          </a:p>
        </c:txPr>
        <c:crossAx val="-98240032"/>
        <c:crosses val="autoZero"/>
        <c:auto val="1"/>
        <c:lblAlgn val="ctr"/>
        <c:lblOffset val="100"/>
        <c:noMultiLvlLbl val="0"/>
      </c:catAx>
      <c:valAx>
        <c:axId val="-98240032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txPr>
          <a:bodyPr/>
          <a:lstStyle/>
          <a:p>
            <a:pPr>
              <a:defRPr baseline="0">
                <a:latin typeface="+mj-lt"/>
              </a:defRPr>
            </a:pPr>
            <a:endParaRPr lang="de-DE"/>
          </a:p>
        </c:txPr>
        <c:crossAx val="-98243296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baseline="0">
              <a:latin typeface="+mj-lt"/>
            </a:defRPr>
          </a:pPr>
          <a:endParaRPr lang="de-DE"/>
        </a:p>
      </c:txPr>
    </c:legend>
    <c:plotVisOnly val="1"/>
    <c:dispBlanksAs val="gap"/>
    <c:showDLblsOverMax val="0"/>
  </c:chart>
  <c:externalData r:id="rId1">
    <c:autoUpdate val="0"/>
  </c:externalData>
</c:chartSpace>
</file>

<file path=word/diagrams/_rels/data1.xml.rels><?xml version="1.0" encoding="UTF-8" standalone="yes"?>
<Relationships xmlns="http://schemas.openxmlformats.org/package/2006/relationships"><Relationship Id="rId8" Type="http://schemas.microsoft.com/office/2007/relationships/hdphoto" Target="../media/hdphoto4.wdp"/><Relationship Id="rId3" Type="http://schemas.openxmlformats.org/officeDocument/2006/relationships/image" Target="../media/image5.jpeg"/><Relationship Id="rId7" Type="http://schemas.openxmlformats.org/officeDocument/2006/relationships/image" Target="../media/image7.jpeg"/><Relationship Id="rId2" Type="http://schemas.microsoft.com/office/2007/relationships/hdphoto" Target="../media/hdphoto1.wdp"/><Relationship Id="rId1" Type="http://schemas.openxmlformats.org/officeDocument/2006/relationships/image" Target="../media/image4.jpeg"/><Relationship Id="rId6" Type="http://schemas.microsoft.com/office/2007/relationships/hdphoto" Target="../media/hdphoto3.wdp"/><Relationship Id="rId5" Type="http://schemas.openxmlformats.org/officeDocument/2006/relationships/image" Target="../media/image6.jpeg"/><Relationship Id="rId4" Type="http://schemas.microsoft.com/office/2007/relationships/hdphoto" Target="../media/hdphoto2.wdp"/></Relationships>
</file>

<file path=word/diagrams/_rels/drawing1.xml.rels><?xml version="1.0" encoding="UTF-8" standalone="yes"?>
<Relationships xmlns="http://schemas.openxmlformats.org/package/2006/relationships"><Relationship Id="rId8" Type="http://schemas.microsoft.com/office/2007/relationships/hdphoto" Target="../media/hdphoto4.wdp"/><Relationship Id="rId3" Type="http://schemas.openxmlformats.org/officeDocument/2006/relationships/image" Target="../media/image5.jpeg"/><Relationship Id="rId7" Type="http://schemas.openxmlformats.org/officeDocument/2006/relationships/image" Target="../media/image7.jpeg"/><Relationship Id="rId2" Type="http://schemas.microsoft.com/office/2007/relationships/hdphoto" Target="../media/hdphoto1.wdp"/><Relationship Id="rId1" Type="http://schemas.openxmlformats.org/officeDocument/2006/relationships/image" Target="../media/image4.jpeg"/><Relationship Id="rId6" Type="http://schemas.microsoft.com/office/2007/relationships/hdphoto" Target="../media/hdphoto3.wdp"/><Relationship Id="rId5" Type="http://schemas.openxmlformats.org/officeDocument/2006/relationships/image" Target="../media/image6.jpeg"/><Relationship Id="rId4" Type="http://schemas.microsoft.com/office/2007/relationships/hdphoto" Target="../media/hdphoto2.wdp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73A32C-E292-4EF1-A5F9-7C09F5D4E4E4}" type="doc">
      <dgm:prSet loTypeId="urn:microsoft.com/office/officeart/2005/8/layout/hList7" loCatId="list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02580027-7450-41A5-BE59-0708701A05B2}">
      <dgm:prSet phldrT="[Text]"/>
      <dgm:spPr/>
      <dgm:t>
        <a:bodyPr/>
        <a:lstStyle/>
        <a:p>
          <a:r>
            <a:rPr lang="en-US" baseline="0">
              <a:latin typeface="+mj-lt"/>
            </a:rPr>
            <a:t>Rennräder</a:t>
          </a:r>
        </a:p>
      </dgm:t>
    </dgm:pt>
    <dgm:pt modelId="{7DDBAC1B-B05A-4920-B74E-806D1BE84A54}" type="parTrans" cxnId="{7239CFEE-0B41-472E-B35B-F4546C16477A}">
      <dgm:prSet/>
      <dgm:spPr/>
      <dgm:t>
        <a:bodyPr/>
        <a:lstStyle/>
        <a:p>
          <a:endParaRPr lang="en-US"/>
        </a:p>
      </dgm:t>
    </dgm:pt>
    <dgm:pt modelId="{2CE69DDE-78AB-481D-924F-8A008EEA766A}" type="sibTrans" cxnId="{7239CFEE-0B41-472E-B35B-F4546C16477A}">
      <dgm:prSet/>
      <dgm:spPr/>
      <dgm:t>
        <a:bodyPr/>
        <a:lstStyle/>
        <a:p>
          <a:endParaRPr lang="en-US"/>
        </a:p>
      </dgm:t>
    </dgm:pt>
    <dgm:pt modelId="{3035BFEF-641E-4078-A072-B42D9D21AA04}">
      <dgm:prSet phldrT="[Text]"/>
      <dgm:spPr/>
      <dgm:t>
        <a:bodyPr/>
        <a:lstStyle/>
        <a:p>
          <a:r>
            <a:rPr lang="en-US" baseline="0">
              <a:latin typeface="+mj-lt"/>
            </a:rPr>
            <a:t>sportlich</a:t>
          </a:r>
        </a:p>
      </dgm:t>
    </dgm:pt>
    <dgm:pt modelId="{409CB12C-2455-4C27-AA44-5DC9F61F9073}" type="parTrans" cxnId="{F978A784-0C0E-410F-9CC0-5484DB422F0E}">
      <dgm:prSet/>
      <dgm:spPr/>
      <dgm:t>
        <a:bodyPr/>
        <a:lstStyle/>
        <a:p>
          <a:endParaRPr lang="en-US"/>
        </a:p>
      </dgm:t>
    </dgm:pt>
    <dgm:pt modelId="{54E71845-D54C-463D-8A34-4CAF9F85A7EF}" type="sibTrans" cxnId="{F978A784-0C0E-410F-9CC0-5484DB422F0E}">
      <dgm:prSet/>
      <dgm:spPr/>
      <dgm:t>
        <a:bodyPr/>
        <a:lstStyle/>
        <a:p>
          <a:endParaRPr lang="en-US"/>
        </a:p>
      </dgm:t>
    </dgm:pt>
    <dgm:pt modelId="{A0092321-D271-4BF4-8349-6DC885FE0DFC}">
      <dgm:prSet phldrT="[Text]"/>
      <dgm:spPr/>
      <dgm:t>
        <a:bodyPr/>
        <a:lstStyle/>
        <a:p>
          <a:r>
            <a:rPr lang="en-US" baseline="0">
              <a:latin typeface="+mj-lt"/>
            </a:rPr>
            <a:t>wettbewerbstauglich</a:t>
          </a:r>
        </a:p>
      </dgm:t>
    </dgm:pt>
    <dgm:pt modelId="{95247839-22FB-47BF-8F38-52DC62606FF8}" type="parTrans" cxnId="{6E615F63-A9C1-4927-85C7-387363FAF972}">
      <dgm:prSet/>
      <dgm:spPr/>
      <dgm:t>
        <a:bodyPr/>
        <a:lstStyle/>
        <a:p>
          <a:endParaRPr lang="en-US"/>
        </a:p>
      </dgm:t>
    </dgm:pt>
    <dgm:pt modelId="{F4AB2C70-B451-4400-B672-B8A5AB35DC55}" type="sibTrans" cxnId="{6E615F63-A9C1-4927-85C7-387363FAF972}">
      <dgm:prSet/>
      <dgm:spPr/>
      <dgm:t>
        <a:bodyPr/>
        <a:lstStyle/>
        <a:p>
          <a:endParaRPr lang="en-US"/>
        </a:p>
      </dgm:t>
    </dgm:pt>
    <dgm:pt modelId="{F4569DF3-3D21-4A91-A561-949189D7A876}">
      <dgm:prSet phldrT="[Text]"/>
      <dgm:spPr/>
      <dgm:t>
        <a:bodyPr/>
        <a:lstStyle/>
        <a:p>
          <a:r>
            <a:rPr lang="en-US" baseline="0">
              <a:latin typeface="+mj-lt"/>
            </a:rPr>
            <a:t>Bergräder</a:t>
          </a:r>
        </a:p>
      </dgm:t>
    </dgm:pt>
    <dgm:pt modelId="{3100457F-521E-4737-A02B-A7038BEE0758}" type="parTrans" cxnId="{FB964DE3-7DCA-4CD3-A04E-9FBC3D56AAFE}">
      <dgm:prSet/>
      <dgm:spPr/>
      <dgm:t>
        <a:bodyPr/>
        <a:lstStyle/>
        <a:p>
          <a:endParaRPr lang="en-US"/>
        </a:p>
      </dgm:t>
    </dgm:pt>
    <dgm:pt modelId="{FB93ABC8-69A7-46C1-8F12-044F2F57B557}" type="sibTrans" cxnId="{FB964DE3-7DCA-4CD3-A04E-9FBC3D56AAFE}">
      <dgm:prSet/>
      <dgm:spPr/>
      <dgm:t>
        <a:bodyPr/>
        <a:lstStyle/>
        <a:p>
          <a:endParaRPr lang="en-US"/>
        </a:p>
      </dgm:t>
    </dgm:pt>
    <dgm:pt modelId="{9D687254-81E0-4497-B9E8-A37270987ECC}">
      <dgm:prSet phldrT="[Text]"/>
      <dgm:spPr/>
      <dgm:t>
        <a:bodyPr/>
        <a:lstStyle/>
        <a:p>
          <a:r>
            <a:rPr lang="en-US" baseline="0">
              <a:latin typeface="+mj-lt"/>
            </a:rPr>
            <a:t>Tourenräder</a:t>
          </a:r>
        </a:p>
      </dgm:t>
    </dgm:pt>
    <dgm:pt modelId="{C7045F67-0916-4DD4-8757-52E238511C9E}" type="parTrans" cxnId="{5B202447-4685-4876-A306-35D5B217AAEF}">
      <dgm:prSet/>
      <dgm:spPr/>
      <dgm:t>
        <a:bodyPr/>
        <a:lstStyle/>
        <a:p>
          <a:endParaRPr lang="en-US"/>
        </a:p>
      </dgm:t>
    </dgm:pt>
    <dgm:pt modelId="{270EBEBA-14BC-4908-AAA7-1B451781F11E}" type="sibTrans" cxnId="{5B202447-4685-4876-A306-35D5B217AAEF}">
      <dgm:prSet/>
      <dgm:spPr/>
      <dgm:t>
        <a:bodyPr/>
        <a:lstStyle/>
        <a:p>
          <a:endParaRPr lang="en-US"/>
        </a:p>
      </dgm:t>
    </dgm:pt>
    <dgm:pt modelId="{14C75AB7-C16C-4FA5-89D6-14F69FBEC7EC}">
      <dgm:prSet phldrT="[Text]"/>
      <dgm:spPr/>
      <dgm:t>
        <a:bodyPr/>
        <a:lstStyle/>
        <a:p>
          <a:r>
            <a:rPr lang="en-US" baseline="0">
              <a:latin typeface="+mj-lt"/>
            </a:rPr>
            <a:t>komfortable</a:t>
          </a:r>
        </a:p>
      </dgm:t>
    </dgm:pt>
    <dgm:pt modelId="{B3EE1E19-E221-4A91-B03F-84F2EB76F947}" type="parTrans" cxnId="{E5AD8FCB-5524-4EC0-93DD-26737FCBD35E}">
      <dgm:prSet/>
      <dgm:spPr/>
      <dgm:t>
        <a:bodyPr/>
        <a:lstStyle/>
        <a:p>
          <a:endParaRPr lang="en-US"/>
        </a:p>
      </dgm:t>
    </dgm:pt>
    <dgm:pt modelId="{C3CE11BA-480A-43D7-A675-3C9329469671}" type="sibTrans" cxnId="{E5AD8FCB-5524-4EC0-93DD-26737FCBD35E}">
      <dgm:prSet/>
      <dgm:spPr/>
      <dgm:t>
        <a:bodyPr/>
        <a:lstStyle/>
        <a:p>
          <a:endParaRPr lang="en-US"/>
        </a:p>
      </dgm:t>
    </dgm:pt>
    <dgm:pt modelId="{7B89A791-75B5-4748-8857-2D518F7033E4}">
      <dgm:prSet phldrT="[Text]"/>
      <dgm:spPr/>
      <dgm:t>
        <a:bodyPr/>
        <a:lstStyle/>
        <a:p>
          <a:r>
            <a:rPr lang="en-US" baseline="0">
              <a:latin typeface="+mj-lt"/>
            </a:rPr>
            <a:t>Alltagsräder</a:t>
          </a:r>
        </a:p>
      </dgm:t>
    </dgm:pt>
    <dgm:pt modelId="{73B53EE2-1100-4613-81B7-2B9E06194141}" type="parTrans" cxnId="{008A47C4-347F-4CF1-9044-08A0BAD8CAE7}">
      <dgm:prSet/>
      <dgm:spPr/>
      <dgm:t>
        <a:bodyPr/>
        <a:lstStyle/>
        <a:p>
          <a:endParaRPr lang="en-US"/>
        </a:p>
      </dgm:t>
    </dgm:pt>
    <dgm:pt modelId="{24BBC85B-7F22-4368-91C6-4F6365A6C822}" type="sibTrans" cxnId="{008A47C4-347F-4CF1-9044-08A0BAD8CAE7}">
      <dgm:prSet/>
      <dgm:spPr/>
      <dgm:t>
        <a:bodyPr/>
        <a:lstStyle/>
        <a:p>
          <a:endParaRPr lang="en-US"/>
        </a:p>
      </dgm:t>
    </dgm:pt>
    <dgm:pt modelId="{96782D39-A033-4B3F-AF8D-CA668ED28D5C}">
      <dgm:prSet phldrT="[Text]"/>
      <dgm:spPr/>
      <dgm:t>
        <a:bodyPr/>
        <a:lstStyle/>
        <a:p>
          <a:r>
            <a:rPr lang="en-US" baseline="0">
              <a:latin typeface="+mj-lt"/>
            </a:rPr>
            <a:t>praktikable</a:t>
          </a:r>
        </a:p>
      </dgm:t>
    </dgm:pt>
    <dgm:pt modelId="{123F77D9-5643-4717-AF3F-384ED37FAC21}" type="parTrans" cxnId="{45B16282-C86E-4E78-8D8B-962CA42CEFDC}">
      <dgm:prSet/>
      <dgm:spPr/>
      <dgm:t>
        <a:bodyPr/>
        <a:lstStyle/>
        <a:p>
          <a:endParaRPr lang="en-US"/>
        </a:p>
      </dgm:t>
    </dgm:pt>
    <dgm:pt modelId="{04B09B44-6CFA-4D43-9757-259FC468A6E4}" type="sibTrans" cxnId="{45B16282-C86E-4E78-8D8B-962CA42CEFDC}">
      <dgm:prSet/>
      <dgm:spPr/>
      <dgm:t>
        <a:bodyPr/>
        <a:lstStyle/>
        <a:p>
          <a:endParaRPr lang="en-US"/>
        </a:p>
      </dgm:t>
    </dgm:pt>
    <dgm:pt modelId="{EFA2AB39-A3D3-4FD7-8A31-B42BE959029D}">
      <dgm:prSet phldrT="[Text]"/>
      <dgm:spPr/>
      <dgm:t>
        <a:bodyPr/>
        <a:lstStyle/>
        <a:p>
          <a:r>
            <a:rPr lang="en-US" baseline="0">
              <a:latin typeface="+mj-lt"/>
            </a:rPr>
            <a:t>umweltschohnend</a:t>
          </a:r>
        </a:p>
      </dgm:t>
    </dgm:pt>
    <dgm:pt modelId="{66632818-04DE-40EE-8FA6-5991EE4843A1}" type="parTrans" cxnId="{0A802549-B978-4593-A668-D1EDEF96CA4A}">
      <dgm:prSet/>
      <dgm:spPr/>
      <dgm:t>
        <a:bodyPr/>
        <a:lstStyle/>
        <a:p>
          <a:endParaRPr lang="en-US"/>
        </a:p>
      </dgm:t>
    </dgm:pt>
    <dgm:pt modelId="{7C88675B-FA06-4360-BD71-15723B9EA77D}" type="sibTrans" cxnId="{0A802549-B978-4593-A668-D1EDEF96CA4A}">
      <dgm:prSet/>
      <dgm:spPr/>
      <dgm:t>
        <a:bodyPr/>
        <a:lstStyle/>
        <a:p>
          <a:endParaRPr lang="en-US"/>
        </a:p>
      </dgm:t>
    </dgm:pt>
    <dgm:pt modelId="{AEA54F2D-3B24-47C2-ADF3-CC7BFC3ECCAB}">
      <dgm:prSet phldrT="[Text]"/>
      <dgm:spPr/>
      <dgm:t>
        <a:bodyPr/>
        <a:lstStyle/>
        <a:p>
          <a:r>
            <a:rPr lang="en-US" baseline="0">
              <a:latin typeface="+mj-lt"/>
            </a:rPr>
            <a:t>familientauglich</a:t>
          </a:r>
        </a:p>
      </dgm:t>
    </dgm:pt>
    <dgm:pt modelId="{17E00A5C-7D19-45CA-84F0-F53A24638058}" type="parTrans" cxnId="{CE62A065-9FFC-4ABD-8F13-3C1AC648AB5F}">
      <dgm:prSet/>
      <dgm:spPr/>
      <dgm:t>
        <a:bodyPr/>
        <a:lstStyle/>
        <a:p>
          <a:endParaRPr lang="de-DE"/>
        </a:p>
      </dgm:t>
    </dgm:pt>
    <dgm:pt modelId="{422EA20E-4FCC-4EAC-861E-ACD2B275FC52}" type="sibTrans" cxnId="{CE62A065-9FFC-4ABD-8F13-3C1AC648AB5F}">
      <dgm:prSet/>
      <dgm:spPr/>
      <dgm:t>
        <a:bodyPr/>
        <a:lstStyle/>
        <a:p>
          <a:endParaRPr lang="de-DE"/>
        </a:p>
      </dgm:t>
    </dgm:pt>
    <dgm:pt modelId="{25806BFB-8420-44AA-8587-3707038B18FD}">
      <dgm:prSet phldrT="[Text]"/>
      <dgm:spPr/>
      <dgm:t>
        <a:bodyPr/>
        <a:lstStyle/>
        <a:p>
          <a:r>
            <a:rPr lang="en-US" baseline="0">
              <a:latin typeface="+mj-lt"/>
            </a:rPr>
            <a:t>rubust</a:t>
          </a:r>
        </a:p>
      </dgm:t>
    </dgm:pt>
    <dgm:pt modelId="{46FE3815-7F9A-4061-A14A-9082EF26B85A}" type="parTrans" cxnId="{432BDFA6-C89F-45FF-A011-2D92DC57728F}">
      <dgm:prSet/>
      <dgm:spPr/>
      <dgm:t>
        <a:bodyPr/>
        <a:lstStyle/>
        <a:p>
          <a:endParaRPr lang="de-DE"/>
        </a:p>
      </dgm:t>
    </dgm:pt>
    <dgm:pt modelId="{6AAB9C0D-9BB1-4217-BC97-5FD8C7DA166F}" type="sibTrans" cxnId="{432BDFA6-C89F-45FF-A011-2D92DC57728F}">
      <dgm:prSet/>
      <dgm:spPr/>
      <dgm:t>
        <a:bodyPr/>
        <a:lstStyle/>
        <a:p>
          <a:endParaRPr lang="de-DE"/>
        </a:p>
      </dgm:t>
    </dgm:pt>
    <dgm:pt modelId="{51779C9F-72C1-4213-889E-087D9F7F6F39}">
      <dgm:prSet phldrT="[Text]"/>
      <dgm:spPr/>
      <dgm:t>
        <a:bodyPr/>
        <a:lstStyle/>
        <a:p>
          <a:r>
            <a:rPr lang="en-US" baseline="0">
              <a:latin typeface="+mj-lt"/>
            </a:rPr>
            <a:t>Freigelände</a:t>
          </a:r>
        </a:p>
      </dgm:t>
    </dgm:pt>
    <dgm:pt modelId="{AA8D80AF-8BEF-4378-9603-19B0CAA5AA0A}" type="parTrans" cxnId="{0ACFD8E4-D597-42C0-A66A-AAC518CCDE53}">
      <dgm:prSet/>
      <dgm:spPr/>
      <dgm:t>
        <a:bodyPr/>
        <a:lstStyle/>
        <a:p>
          <a:endParaRPr lang="de-DE"/>
        </a:p>
      </dgm:t>
    </dgm:pt>
    <dgm:pt modelId="{A509E296-69B3-4215-B240-1504B1301352}" type="sibTrans" cxnId="{0ACFD8E4-D597-42C0-A66A-AAC518CCDE53}">
      <dgm:prSet/>
      <dgm:spPr/>
      <dgm:t>
        <a:bodyPr/>
        <a:lstStyle/>
        <a:p>
          <a:endParaRPr lang="de-DE"/>
        </a:p>
      </dgm:t>
    </dgm:pt>
    <dgm:pt modelId="{2C3CD7FD-4637-4482-826E-3B2BF2610D20}" type="pres">
      <dgm:prSet presAssocID="{C373A32C-E292-4EF1-A5F9-7C09F5D4E4E4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B4805B8-6E14-41AA-BD09-104FBEEAF489}" type="pres">
      <dgm:prSet presAssocID="{C373A32C-E292-4EF1-A5F9-7C09F5D4E4E4}" presName="fgShape" presStyleLbl="fgShp" presStyleIdx="0" presStyleCnt="1" custFlipVert="1" custFlipHor="1" custScaleX="88004" custScaleY="33085" custLinFactNeighborX="95" custLinFactNeighborY="14770"/>
      <dgm:spPr>
        <a:prstGeom prst="ellipse">
          <a:avLst/>
        </a:prstGeom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endParaRPr lang="en-US"/>
        </a:p>
      </dgm:t>
    </dgm:pt>
    <dgm:pt modelId="{0C222014-0F23-4004-96E5-A700329DA8F5}" type="pres">
      <dgm:prSet presAssocID="{C373A32C-E292-4EF1-A5F9-7C09F5D4E4E4}" presName="linComp" presStyleCnt="0"/>
      <dgm:spPr/>
      <dgm:t>
        <a:bodyPr/>
        <a:lstStyle/>
        <a:p>
          <a:endParaRPr lang="en-US"/>
        </a:p>
      </dgm:t>
    </dgm:pt>
    <dgm:pt modelId="{A11BF812-3A5B-47E7-A2E9-4711B2345412}" type="pres">
      <dgm:prSet presAssocID="{02580027-7450-41A5-BE59-0708701A05B2}" presName="compNode" presStyleCnt="0"/>
      <dgm:spPr/>
      <dgm:t>
        <a:bodyPr/>
        <a:lstStyle/>
        <a:p>
          <a:endParaRPr lang="en-US"/>
        </a:p>
      </dgm:t>
    </dgm:pt>
    <dgm:pt modelId="{AC0587D3-D669-4217-8CD1-1D8FA17FEFBE}" type="pres">
      <dgm:prSet presAssocID="{02580027-7450-41A5-BE59-0708701A05B2}" presName="bkgdShape" presStyleLbl="node1" presStyleIdx="0" presStyleCnt="4"/>
      <dgm:spPr/>
      <dgm:t>
        <a:bodyPr/>
        <a:lstStyle/>
        <a:p>
          <a:endParaRPr lang="en-US"/>
        </a:p>
      </dgm:t>
    </dgm:pt>
    <dgm:pt modelId="{D8E68A5F-E3BF-4ED2-8C07-CA5941B3964D}" type="pres">
      <dgm:prSet presAssocID="{02580027-7450-41A5-BE59-0708701A05B2}" presName="nodeTx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D312E6-6686-4866-A3A1-C27D7940795D}" type="pres">
      <dgm:prSet presAssocID="{02580027-7450-41A5-BE59-0708701A05B2}" presName="invisiNode" presStyleLbl="node1" presStyleIdx="0" presStyleCnt="4"/>
      <dgm:spPr/>
      <dgm:t>
        <a:bodyPr/>
        <a:lstStyle/>
        <a:p>
          <a:endParaRPr lang="en-US"/>
        </a:p>
      </dgm:t>
    </dgm:pt>
    <dgm:pt modelId="{F27A5BA0-5E2D-4470-AF60-1F746B0FED0A}" type="pres">
      <dgm:prSet presAssocID="{02580027-7450-41A5-BE59-0708701A05B2}" presName="imagNode" presStyleLbl="fgImgPlace1" presStyleIdx="0" presStyleCnt="4"/>
      <dgm:spPr>
        <a:blipFill>
          <a:blip xmlns:r="http://schemas.openxmlformats.org/officeDocument/2006/relationships" r:embed="rId1" cstate="print">
            <a:duotone>
              <a:schemeClr val="accent2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artisticChalkSketch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0B30D790-1174-45D6-A45C-DBE8A84179B1}" type="pres">
      <dgm:prSet presAssocID="{2CE69DDE-78AB-481D-924F-8A008EEA766A}" presName="sibTrans" presStyleLbl="sibTrans2D1" presStyleIdx="0" presStyleCnt="0"/>
      <dgm:spPr/>
      <dgm:t>
        <a:bodyPr/>
        <a:lstStyle/>
        <a:p>
          <a:endParaRPr lang="en-US"/>
        </a:p>
      </dgm:t>
    </dgm:pt>
    <dgm:pt modelId="{8F291B79-1357-4FBF-9238-987DB0517C9C}" type="pres">
      <dgm:prSet presAssocID="{F4569DF3-3D21-4A91-A561-949189D7A876}" presName="compNode" presStyleCnt="0"/>
      <dgm:spPr/>
      <dgm:t>
        <a:bodyPr/>
        <a:lstStyle/>
        <a:p>
          <a:endParaRPr lang="en-US"/>
        </a:p>
      </dgm:t>
    </dgm:pt>
    <dgm:pt modelId="{9C28FBA6-6AA4-4D57-A2D3-E81D2F6F1BCF}" type="pres">
      <dgm:prSet presAssocID="{F4569DF3-3D21-4A91-A561-949189D7A876}" presName="bkgdShape" presStyleLbl="node1" presStyleIdx="1" presStyleCnt="4"/>
      <dgm:spPr/>
      <dgm:t>
        <a:bodyPr/>
        <a:lstStyle/>
        <a:p>
          <a:endParaRPr lang="en-US"/>
        </a:p>
      </dgm:t>
    </dgm:pt>
    <dgm:pt modelId="{77E9B114-8581-4A99-A193-1F06E669BE9C}" type="pres">
      <dgm:prSet presAssocID="{F4569DF3-3D21-4A91-A561-949189D7A876}" presName="nodeTx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9CFAA5-F77B-4F02-9936-F2737587A500}" type="pres">
      <dgm:prSet presAssocID="{F4569DF3-3D21-4A91-A561-949189D7A876}" presName="invisiNode" presStyleLbl="node1" presStyleIdx="1" presStyleCnt="4"/>
      <dgm:spPr/>
      <dgm:t>
        <a:bodyPr/>
        <a:lstStyle/>
        <a:p>
          <a:endParaRPr lang="en-US"/>
        </a:p>
      </dgm:t>
    </dgm:pt>
    <dgm:pt modelId="{A7D5D07D-8A4D-4985-BE64-B7E8063187B9}" type="pres">
      <dgm:prSet presAssocID="{F4569DF3-3D21-4A91-A561-949189D7A876}" presName="imagNode" presStyleLbl="fgImgPlace1" presStyleIdx="1" presStyleCnt="4"/>
      <dgm:spPr>
        <a:blipFill>
          <a:blip xmlns:r="http://schemas.openxmlformats.org/officeDocument/2006/relationships" r:embed="rId3" cstate="print">
            <a:duotone>
              <a:schemeClr val="accent4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4">
                    <a14:imgEffect>
                      <a14:artisticChalkSketch trans="45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AB279C35-193D-40A9-9130-1854E01E8975}" type="pres">
      <dgm:prSet presAssocID="{FB93ABC8-69A7-46C1-8F12-044F2F57B557}" presName="sibTrans" presStyleLbl="sibTrans2D1" presStyleIdx="0" presStyleCnt="0"/>
      <dgm:spPr/>
      <dgm:t>
        <a:bodyPr/>
        <a:lstStyle/>
        <a:p>
          <a:endParaRPr lang="en-US"/>
        </a:p>
      </dgm:t>
    </dgm:pt>
    <dgm:pt modelId="{5EEB4B35-29A4-4D43-9095-D96B9AB2A8FA}" type="pres">
      <dgm:prSet presAssocID="{9D687254-81E0-4497-B9E8-A37270987ECC}" presName="compNode" presStyleCnt="0"/>
      <dgm:spPr/>
      <dgm:t>
        <a:bodyPr/>
        <a:lstStyle/>
        <a:p>
          <a:endParaRPr lang="en-US"/>
        </a:p>
      </dgm:t>
    </dgm:pt>
    <dgm:pt modelId="{1D33ECD3-0F1D-460D-BF7F-1B808B3281C6}" type="pres">
      <dgm:prSet presAssocID="{9D687254-81E0-4497-B9E8-A37270987ECC}" presName="bkgdShape" presStyleLbl="node1" presStyleIdx="2" presStyleCnt="4"/>
      <dgm:spPr/>
      <dgm:t>
        <a:bodyPr/>
        <a:lstStyle/>
        <a:p>
          <a:endParaRPr lang="en-US"/>
        </a:p>
      </dgm:t>
    </dgm:pt>
    <dgm:pt modelId="{3A1A2AEC-A1D2-4804-80BB-84BC53EBEC4D}" type="pres">
      <dgm:prSet presAssocID="{9D687254-81E0-4497-B9E8-A37270987ECC}" presName="nodeTx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881B4D-4FC2-4679-8638-2E6DA43AB2AD}" type="pres">
      <dgm:prSet presAssocID="{9D687254-81E0-4497-B9E8-A37270987ECC}" presName="invisiNode" presStyleLbl="node1" presStyleIdx="2" presStyleCnt="4"/>
      <dgm:spPr/>
      <dgm:t>
        <a:bodyPr/>
        <a:lstStyle/>
        <a:p>
          <a:endParaRPr lang="en-US"/>
        </a:p>
      </dgm:t>
    </dgm:pt>
    <dgm:pt modelId="{9703239D-232B-4013-BC7D-A70CA3A87B87}" type="pres">
      <dgm:prSet presAssocID="{9D687254-81E0-4497-B9E8-A37270987ECC}" presName="imagNode" presStyleLbl="fgImgPlace1" presStyleIdx="2" presStyleCnt="4"/>
      <dgm:spPr>
        <a:blipFill>
          <a:blip xmlns:r="http://schemas.openxmlformats.org/officeDocument/2006/relationships" r:embed="rId5" cstate="print">
            <a:duotone>
              <a:schemeClr val="accent1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6">
                    <a14:imgEffect>
                      <a14:artisticChalkSketch trans="43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3DB52D77-518B-41FF-8B86-78B321BF56AE}" type="pres">
      <dgm:prSet presAssocID="{270EBEBA-14BC-4908-AAA7-1B451781F11E}" presName="sibTrans" presStyleLbl="sibTrans2D1" presStyleIdx="0" presStyleCnt="0"/>
      <dgm:spPr/>
      <dgm:t>
        <a:bodyPr/>
        <a:lstStyle/>
        <a:p>
          <a:endParaRPr lang="en-US"/>
        </a:p>
      </dgm:t>
    </dgm:pt>
    <dgm:pt modelId="{66CFB001-65C5-4BB9-A661-9ADEB18C45C3}" type="pres">
      <dgm:prSet presAssocID="{7B89A791-75B5-4748-8857-2D518F7033E4}" presName="compNode" presStyleCnt="0"/>
      <dgm:spPr/>
      <dgm:t>
        <a:bodyPr/>
        <a:lstStyle/>
        <a:p>
          <a:endParaRPr lang="en-US"/>
        </a:p>
      </dgm:t>
    </dgm:pt>
    <dgm:pt modelId="{CA83179A-2FBA-4B34-BBEB-C56008F7F725}" type="pres">
      <dgm:prSet presAssocID="{7B89A791-75B5-4748-8857-2D518F7033E4}" presName="bkgdShape" presStyleLbl="node1" presStyleIdx="3" presStyleCnt="4"/>
      <dgm:spPr/>
      <dgm:t>
        <a:bodyPr/>
        <a:lstStyle/>
        <a:p>
          <a:endParaRPr lang="en-US"/>
        </a:p>
      </dgm:t>
    </dgm:pt>
    <dgm:pt modelId="{A4B1E6F8-3371-429D-8600-AE0879473AA2}" type="pres">
      <dgm:prSet presAssocID="{7B89A791-75B5-4748-8857-2D518F7033E4}" presName="nodeTx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D4D666-263C-4BEA-AACC-F4AFD67C8B97}" type="pres">
      <dgm:prSet presAssocID="{7B89A791-75B5-4748-8857-2D518F7033E4}" presName="invisiNode" presStyleLbl="node1" presStyleIdx="3" presStyleCnt="4"/>
      <dgm:spPr/>
      <dgm:t>
        <a:bodyPr/>
        <a:lstStyle/>
        <a:p>
          <a:endParaRPr lang="en-US"/>
        </a:p>
      </dgm:t>
    </dgm:pt>
    <dgm:pt modelId="{EC203C80-8293-45FE-85BE-18ADAF57DF2E}" type="pres">
      <dgm:prSet presAssocID="{7B89A791-75B5-4748-8857-2D518F7033E4}" presName="imagNode" presStyleLbl="fgImgPlace1" presStyleIdx="3" presStyleCnt="4" custScaleY="99410"/>
      <dgm:spPr>
        <a:blipFill>
          <a:blip xmlns:r="http://schemas.openxmlformats.org/officeDocument/2006/relationships" r:embed="rId7" cstate="print">
            <a:duotone>
              <a:schemeClr val="accent2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8">
                    <a14:imgEffect>
                      <a14:artisticPencilGrayscale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</dgm:ptLst>
  <dgm:cxnLst>
    <dgm:cxn modelId="{7239CFEE-0B41-472E-B35B-F4546C16477A}" srcId="{C373A32C-E292-4EF1-A5F9-7C09F5D4E4E4}" destId="{02580027-7450-41A5-BE59-0708701A05B2}" srcOrd="0" destOrd="0" parTransId="{7DDBAC1B-B05A-4920-B74E-806D1BE84A54}" sibTransId="{2CE69DDE-78AB-481D-924F-8A008EEA766A}"/>
    <dgm:cxn modelId="{45B16282-C86E-4E78-8D8B-962CA42CEFDC}" srcId="{7B89A791-75B5-4748-8857-2D518F7033E4}" destId="{96782D39-A033-4B3F-AF8D-CA668ED28D5C}" srcOrd="0" destOrd="0" parTransId="{123F77D9-5643-4717-AF3F-384ED37FAC21}" sibTransId="{04B09B44-6CFA-4D43-9757-259FC468A6E4}"/>
    <dgm:cxn modelId="{CE62A065-9FFC-4ABD-8F13-3C1AC648AB5F}" srcId="{9D687254-81E0-4497-B9E8-A37270987ECC}" destId="{AEA54F2D-3B24-47C2-ADF3-CC7BFC3ECCAB}" srcOrd="1" destOrd="0" parTransId="{17E00A5C-7D19-45CA-84F0-F53A24638058}" sibTransId="{422EA20E-4FCC-4EAC-861E-ACD2B275FC52}"/>
    <dgm:cxn modelId="{A2B59E36-1700-494E-82C2-EF26DB876ACB}" type="presOf" srcId="{96782D39-A033-4B3F-AF8D-CA668ED28D5C}" destId="{A4B1E6F8-3371-429D-8600-AE0879473AA2}" srcOrd="1" destOrd="1" presId="urn:microsoft.com/office/officeart/2005/8/layout/hList7"/>
    <dgm:cxn modelId="{508A8423-54D1-456E-8EEB-6178376BE353}" type="presOf" srcId="{C373A32C-E292-4EF1-A5F9-7C09F5D4E4E4}" destId="{2C3CD7FD-4637-4482-826E-3B2BF2610D20}" srcOrd="0" destOrd="0" presId="urn:microsoft.com/office/officeart/2005/8/layout/hList7"/>
    <dgm:cxn modelId="{C079A6EA-F104-4766-9105-2C30FB2DDFF0}" type="presOf" srcId="{7B89A791-75B5-4748-8857-2D518F7033E4}" destId="{CA83179A-2FBA-4B34-BBEB-C56008F7F725}" srcOrd="0" destOrd="0" presId="urn:microsoft.com/office/officeart/2005/8/layout/hList7"/>
    <dgm:cxn modelId="{94332AD7-DB08-4833-8692-A6D73A265AE6}" type="presOf" srcId="{AEA54F2D-3B24-47C2-ADF3-CC7BFC3ECCAB}" destId="{1D33ECD3-0F1D-460D-BF7F-1B808B3281C6}" srcOrd="0" destOrd="2" presId="urn:microsoft.com/office/officeart/2005/8/layout/hList7"/>
    <dgm:cxn modelId="{C717AC47-ABAB-4E81-B361-5CF4DF267F6B}" type="presOf" srcId="{9D687254-81E0-4497-B9E8-A37270987ECC}" destId="{1D33ECD3-0F1D-460D-BF7F-1B808B3281C6}" srcOrd="0" destOrd="0" presId="urn:microsoft.com/office/officeart/2005/8/layout/hList7"/>
    <dgm:cxn modelId="{C0F59A52-8B20-4324-A991-4A88F61C5246}" type="presOf" srcId="{02580027-7450-41A5-BE59-0708701A05B2}" destId="{AC0587D3-D669-4217-8CD1-1D8FA17FEFBE}" srcOrd="0" destOrd="0" presId="urn:microsoft.com/office/officeart/2005/8/layout/hList7"/>
    <dgm:cxn modelId="{E5AD8FCB-5524-4EC0-93DD-26737FCBD35E}" srcId="{9D687254-81E0-4497-B9E8-A37270987ECC}" destId="{14C75AB7-C16C-4FA5-89D6-14F69FBEC7EC}" srcOrd="0" destOrd="0" parTransId="{B3EE1E19-E221-4A91-B03F-84F2EB76F947}" sibTransId="{C3CE11BA-480A-43D7-A675-3C9329469671}"/>
    <dgm:cxn modelId="{AB190349-8393-4F7D-AAF2-6F7DDCDE2B2B}" type="presOf" srcId="{3035BFEF-641E-4078-A072-B42D9D21AA04}" destId="{AC0587D3-D669-4217-8CD1-1D8FA17FEFBE}" srcOrd="0" destOrd="1" presId="urn:microsoft.com/office/officeart/2005/8/layout/hList7"/>
    <dgm:cxn modelId="{7F5B38CD-071A-42C2-9C29-D786A8B096F6}" type="presOf" srcId="{A0092321-D271-4BF4-8349-6DC885FE0DFC}" destId="{AC0587D3-D669-4217-8CD1-1D8FA17FEFBE}" srcOrd="0" destOrd="2" presId="urn:microsoft.com/office/officeart/2005/8/layout/hList7"/>
    <dgm:cxn modelId="{DE31CFD9-0743-406C-B74A-793FD418AE40}" type="presOf" srcId="{EFA2AB39-A3D3-4FD7-8A31-B42BE959029D}" destId="{A4B1E6F8-3371-429D-8600-AE0879473AA2}" srcOrd="1" destOrd="2" presId="urn:microsoft.com/office/officeart/2005/8/layout/hList7"/>
    <dgm:cxn modelId="{FB964DE3-7DCA-4CD3-A04E-9FBC3D56AAFE}" srcId="{C373A32C-E292-4EF1-A5F9-7C09F5D4E4E4}" destId="{F4569DF3-3D21-4A91-A561-949189D7A876}" srcOrd="1" destOrd="0" parTransId="{3100457F-521E-4737-A02B-A7038BEE0758}" sibTransId="{FB93ABC8-69A7-46C1-8F12-044F2F57B557}"/>
    <dgm:cxn modelId="{93D4A8DD-50E9-468D-925C-48E153A067ED}" type="presOf" srcId="{25806BFB-8420-44AA-8587-3707038B18FD}" destId="{77E9B114-8581-4A99-A193-1F06E669BE9C}" srcOrd="1" destOrd="1" presId="urn:microsoft.com/office/officeart/2005/8/layout/hList7"/>
    <dgm:cxn modelId="{F978A784-0C0E-410F-9CC0-5484DB422F0E}" srcId="{02580027-7450-41A5-BE59-0708701A05B2}" destId="{3035BFEF-641E-4078-A072-B42D9D21AA04}" srcOrd="0" destOrd="0" parTransId="{409CB12C-2455-4C27-AA44-5DC9F61F9073}" sibTransId="{54E71845-D54C-463D-8A34-4CAF9F85A7EF}"/>
    <dgm:cxn modelId="{4F47AE81-531C-4AC7-9B26-3416B7464D2F}" type="presOf" srcId="{96782D39-A033-4B3F-AF8D-CA668ED28D5C}" destId="{CA83179A-2FBA-4B34-BBEB-C56008F7F725}" srcOrd="0" destOrd="1" presId="urn:microsoft.com/office/officeart/2005/8/layout/hList7"/>
    <dgm:cxn modelId="{7D3B1656-252B-4E62-8F03-BB7441510F3B}" type="presOf" srcId="{AEA54F2D-3B24-47C2-ADF3-CC7BFC3ECCAB}" destId="{3A1A2AEC-A1D2-4804-80BB-84BC53EBEC4D}" srcOrd="1" destOrd="2" presId="urn:microsoft.com/office/officeart/2005/8/layout/hList7"/>
    <dgm:cxn modelId="{0A802549-B978-4593-A668-D1EDEF96CA4A}" srcId="{7B89A791-75B5-4748-8857-2D518F7033E4}" destId="{EFA2AB39-A3D3-4FD7-8A31-B42BE959029D}" srcOrd="1" destOrd="0" parTransId="{66632818-04DE-40EE-8FA6-5991EE4843A1}" sibTransId="{7C88675B-FA06-4360-BD71-15723B9EA77D}"/>
    <dgm:cxn modelId="{432BDFA6-C89F-45FF-A011-2D92DC57728F}" srcId="{F4569DF3-3D21-4A91-A561-949189D7A876}" destId="{25806BFB-8420-44AA-8587-3707038B18FD}" srcOrd="0" destOrd="0" parTransId="{46FE3815-7F9A-4061-A14A-9082EF26B85A}" sibTransId="{6AAB9C0D-9BB1-4217-BC97-5FD8C7DA166F}"/>
    <dgm:cxn modelId="{F2296F3A-DD24-4662-8DD2-28FBECDA5F8A}" type="presOf" srcId="{9D687254-81E0-4497-B9E8-A37270987ECC}" destId="{3A1A2AEC-A1D2-4804-80BB-84BC53EBEC4D}" srcOrd="1" destOrd="0" presId="urn:microsoft.com/office/officeart/2005/8/layout/hList7"/>
    <dgm:cxn modelId="{912EF52E-86E1-41E6-A304-71641BDC2F69}" type="presOf" srcId="{F4569DF3-3D21-4A91-A561-949189D7A876}" destId="{77E9B114-8581-4A99-A193-1F06E669BE9C}" srcOrd="1" destOrd="0" presId="urn:microsoft.com/office/officeart/2005/8/layout/hList7"/>
    <dgm:cxn modelId="{920F029E-AEC5-4C5C-B7DF-4BE1F0D27E6E}" type="presOf" srcId="{14C75AB7-C16C-4FA5-89D6-14F69FBEC7EC}" destId="{3A1A2AEC-A1D2-4804-80BB-84BC53EBEC4D}" srcOrd="1" destOrd="1" presId="urn:microsoft.com/office/officeart/2005/8/layout/hList7"/>
    <dgm:cxn modelId="{6E615F63-A9C1-4927-85C7-387363FAF972}" srcId="{02580027-7450-41A5-BE59-0708701A05B2}" destId="{A0092321-D271-4BF4-8349-6DC885FE0DFC}" srcOrd="1" destOrd="0" parTransId="{95247839-22FB-47BF-8F38-52DC62606FF8}" sibTransId="{F4AB2C70-B451-4400-B672-B8A5AB35DC55}"/>
    <dgm:cxn modelId="{0ACFD8E4-D597-42C0-A66A-AAC518CCDE53}" srcId="{F4569DF3-3D21-4A91-A561-949189D7A876}" destId="{51779C9F-72C1-4213-889E-087D9F7F6F39}" srcOrd="1" destOrd="0" parTransId="{AA8D80AF-8BEF-4378-9603-19B0CAA5AA0A}" sibTransId="{A509E296-69B3-4215-B240-1504B1301352}"/>
    <dgm:cxn modelId="{4D83A611-886F-48DD-9D0F-B1C7812BBDD4}" type="presOf" srcId="{02580027-7450-41A5-BE59-0708701A05B2}" destId="{D8E68A5F-E3BF-4ED2-8C07-CA5941B3964D}" srcOrd="1" destOrd="0" presId="urn:microsoft.com/office/officeart/2005/8/layout/hList7"/>
    <dgm:cxn modelId="{C6E4A0B3-F381-4150-804E-34DC329D19BC}" type="presOf" srcId="{14C75AB7-C16C-4FA5-89D6-14F69FBEC7EC}" destId="{1D33ECD3-0F1D-460D-BF7F-1B808B3281C6}" srcOrd="0" destOrd="1" presId="urn:microsoft.com/office/officeart/2005/8/layout/hList7"/>
    <dgm:cxn modelId="{07E790DD-F58A-49C7-8134-555ABF1CD38C}" type="presOf" srcId="{EFA2AB39-A3D3-4FD7-8A31-B42BE959029D}" destId="{CA83179A-2FBA-4B34-BBEB-C56008F7F725}" srcOrd="0" destOrd="2" presId="urn:microsoft.com/office/officeart/2005/8/layout/hList7"/>
    <dgm:cxn modelId="{4481DA37-B910-4B88-A256-AC0D6A82CC5F}" type="presOf" srcId="{7B89A791-75B5-4748-8857-2D518F7033E4}" destId="{A4B1E6F8-3371-429D-8600-AE0879473AA2}" srcOrd="1" destOrd="0" presId="urn:microsoft.com/office/officeart/2005/8/layout/hList7"/>
    <dgm:cxn modelId="{5B202447-4685-4876-A306-35D5B217AAEF}" srcId="{C373A32C-E292-4EF1-A5F9-7C09F5D4E4E4}" destId="{9D687254-81E0-4497-B9E8-A37270987ECC}" srcOrd="2" destOrd="0" parTransId="{C7045F67-0916-4DD4-8757-52E238511C9E}" sibTransId="{270EBEBA-14BC-4908-AAA7-1B451781F11E}"/>
    <dgm:cxn modelId="{008A47C4-347F-4CF1-9044-08A0BAD8CAE7}" srcId="{C373A32C-E292-4EF1-A5F9-7C09F5D4E4E4}" destId="{7B89A791-75B5-4748-8857-2D518F7033E4}" srcOrd="3" destOrd="0" parTransId="{73B53EE2-1100-4613-81B7-2B9E06194141}" sibTransId="{24BBC85B-7F22-4368-91C6-4F6365A6C822}"/>
    <dgm:cxn modelId="{0F7CF227-3FF7-429E-A3FD-9D4FC011906D}" type="presOf" srcId="{3035BFEF-641E-4078-A072-B42D9D21AA04}" destId="{D8E68A5F-E3BF-4ED2-8C07-CA5941B3964D}" srcOrd="1" destOrd="1" presId="urn:microsoft.com/office/officeart/2005/8/layout/hList7"/>
    <dgm:cxn modelId="{2E089F47-9E62-41D1-ADFF-FD4A7268154B}" type="presOf" srcId="{270EBEBA-14BC-4908-AAA7-1B451781F11E}" destId="{3DB52D77-518B-41FF-8B86-78B321BF56AE}" srcOrd="0" destOrd="0" presId="urn:microsoft.com/office/officeart/2005/8/layout/hList7"/>
    <dgm:cxn modelId="{41F35A4F-54AE-41FE-8041-3B3F87315ED8}" type="presOf" srcId="{A0092321-D271-4BF4-8349-6DC885FE0DFC}" destId="{D8E68A5F-E3BF-4ED2-8C07-CA5941B3964D}" srcOrd="1" destOrd="2" presId="urn:microsoft.com/office/officeart/2005/8/layout/hList7"/>
    <dgm:cxn modelId="{43796564-EDF9-459D-BD76-39FAFB47C20E}" type="presOf" srcId="{FB93ABC8-69A7-46C1-8F12-044F2F57B557}" destId="{AB279C35-193D-40A9-9130-1854E01E8975}" srcOrd="0" destOrd="0" presId="urn:microsoft.com/office/officeart/2005/8/layout/hList7"/>
    <dgm:cxn modelId="{2F976E72-313E-4CA7-8C0D-B7DF54696A1B}" type="presOf" srcId="{25806BFB-8420-44AA-8587-3707038B18FD}" destId="{9C28FBA6-6AA4-4D57-A2D3-E81D2F6F1BCF}" srcOrd="0" destOrd="1" presId="urn:microsoft.com/office/officeart/2005/8/layout/hList7"/>
    <dgm:cxn modelId="{B36E1545-B61B-4267-90A3-F136663CD12C}" type="presOf" srcId="{F4569DF3-3D21-4A91-A561-949189D7A876}" destId="{9C28FBA6-6AA4-4D57-A2D3-E81D2F6F1BCF}" srcOrd="0" destOrd="0" presId="urn:microsoft.com/office/officeart/2005/8/layout/hList7"/>
    <dgm:cxn modelId="{E041E880-C80B-4584-8101-04A115A799F5}" type="presOf" srcId="{2CE69DDE-78AB-481D-924F-8A008EEA766A}" destId="{0B30D790-1174-45D6-A45C-DBE8A84179B1}" srcOrd="0" destOrd="0" presId="urn:microsoft.com/office/officeart/2005/8/layout/hList7"/>
    <dgm:cxn modelId="{9EF15D28-36D3-4527-BFA9-3913469288CB}" type="presOf" srcId="{51779C9F-72C1-4213-889E-087D9F7F6F39}" destId="{77E9B114-8581-4A99-A193-1F06E669BE9C}" srcOrd="1" destOrd="2" presId="urn:microsoft.com/office/officeart/2005/8/layout/hList7"/>
    <dgm:cxn modelId="{D291F066-1A6A-4D40-9925-3AEC4D6E74F8}" type="presOf" srcId="{51779C9F-72C1-4213-889E-087D9F7F6F39}" destId="{9C28FBA6-6AA4-4D57-A2D3-E81D2F6F1BCF}" srcOrd="0" destOrd="2" presId="urn:microsoft.com/office/officeart/2005/8/layout/hList7"/>
    <dgm:cxn modelId="{64E8D4C0-24B7-457C-BCAA-A7225319FDEB}" type="presParOf" srcId="{2C3CD7FD-4637-4482-826E-3B2BF2610D20}" destId="{4B4805B8-6E14-41AA-BD09-104FBEEAF489}" srcOrd="0" destOrd="0" presId="urn:microsoft.com/office/officeart/2005/8/layout/hList7"/>
    <dgm:cxn modelId="{F48F69B4-AEDD-484C-AC2B-8D361063ABEB}" type="presParOf" srcId="{2C3CD7FD-4637-4482-826E-3B2BF2610D20}" destId="{0C222014-0F23-4004-96E5-A700329DA8F5}" srcOrd="1" destOrd="0" presId="urn:microsoft.com/office/officeart/2005/8/layout/hList7"/>
    <dgm:cxn modelId="{1C1297F1-8C15-42FB-AD30-538B9763F529}" type="presParOf" srcId="{0C222014-0F23-4004-96E5-A700329DA8F5}" destId="{A11BF812-3A5B-47E7-A2E9-4711B2345412}" srcOrd="0" destOrd="0" presId="urn:microsoft.com/office/officeart/2005/8/layout/hList7"/>
    <dgm:cxn modelId="{F1AB3E4F-B5F0-4FED-8878-5480531EAC88}" type="presParOf" srcId="{A11BF812-3A5B-47E7-A2E9-4711B2345412}" destId="{AC0587D3-D669-4217-8CD1-1D8FA17FEFBE}" srcOrd="0" destOrd="0" presId="urn:microsoft.com/office/officeart/2005/8/layout/hList7"/>
    <dgm:cxn modelId="{7BBBBDDF-C50F-4A23-8A58-DB1790FF2161}" type="presParOf" srcId="{A11BF812-3A5B-47E7-A2E9-4711B2345412}" destId="{D8E68A5F-E3BF-4ED2-8C07-CA5941B3964D}" srcOrd="1" destOrd="0" presId="urn:microsoft.com/office/officeart/2005/8/layout/hList7"/>
    <dgm:cxn modelId="{F8024B33-6EEE-4501-9305-3092DBD9667A}" type="presParOf" srcId="{A11BF812-3A5B-47E7-A2E9-4711B2345412}" destId="{B2D312E6-6686-4866-A3A1-C27D7940795D}" srcOrd="2" destOrd="0" presId="urn:microsoft.com/office/officeart/2005/8/layout/hList7"/>
    <dgm:cxn modelId="{7364D441-2268-4814-86F9-AA76B7A5927B}" type="presParOf" srcId="{A11BF812-3A5B-47E7-A2E9-4711B2345412}" destId="{F27A5BA0-5E2D-4470-AF60-1F746B0FED0A}" srcOrd="3" destOrd="0" presId="urn:microsoft.com/office/officeart/2005/8/layout/hList7"/>
    <dgm:cxn modelId="{9F910154-8DF6-4574-8BD8-5438698407C3}" type="presParOf" srcId="{0C222014-0F23-4004-96E5-A700329DA8F5}" destId="{0B30D790-1174-45D6-A45C-DBE8A84179B1}" srcOrd="1" destOrd="0" presId="urn:microsoft.com/office/officeart/2005/8/layout/hList7"/>
    <dgm:cxn modelId="{45BDBF10-DE3C-4896-B003-EEAD53381E14}" type="presParOf" srcId="{0C222014-0F23-4004-96E5-A700329DA8F5}" destId="{8F291B79-1357-4FBF-9238-987DB0517C9C}" srcOrd="2" destOrd="0" presId="urn:microsoft.com/office/officeart/2005/8/layout/hList7"/>
    <dgm:cxn modelId="{6499141C-4515-4C09-8A96-6367251E532B}" type="presParOf" srcId="{8F291B79-1357-4FBF-9238-987DB0517C9C}" destId="{9C28FBA6-6AA4-4D57-A2D3-E81D2F6F1BCF}" srcOrd="0" destOrd="0" presId="urn:microsoft.com/office/officeart/2005/8/layout/hList7"/>
    <dgm:cxn modelId="{70F613BA-CAAB-418D-9673-FC79C58516AB}" type="presParOf" srcId="{8F291B79-1357-4FBF-9238-987DB0517C9C}" destId="{77E9B114-8581-4A99-A193-1F06E669BE9C}" srcOrd="1" destOrd="0" presId="urn:microsoft.com/office/officeart/2005/8/layout/hList7"/>
    <dgm:cxn modelId="{EF1B4D98-0082-4265-B429-30828271DB1F}" type="presParOf" srcId="{8F291B79-1357-4FBF-9238-987DB0517C9C}" destId="{2C9CFAA5-F77B-4F02-9936-F2737587A500}" srcOrd="2" destOrd="0" presId="urn:microsoft.com/office/officeart/2005/8/layout/hList7"/>
    <dgm:cxn modelId="{B97C975D-B872-499B-84B8-03BFA7C811B7}" type="presParOf" srcId="{8F291B79-1357-4FBF-9238-987DB0517C9C}" destId="{A7D5D07D-8A4D-4985-BE64-B7E8063187B9}" srcOrd="3" destOrd="0" presId="urn:microsoft.com/office/officeart/2005/8/layout/hList7"/>
    <dgm:cxn modelId="{4232B110-47E4-4F3B-952A-9A9B0FBDC7BE}" type="presParOf" srcId="{0C222014-0F23-4004-96E5-A700329DA8F5}" destId="{AB279C35-193D-40A9-9130-1854E01E8975}" srcOrd="3" destOrd="0" presId="urn:microsoft.com/office/officeart/2005/8/layout/hList7"/>
    <dgm:cxn modelId="{080D8D2C-F9AF-4F1B-8258-8AE4312137D2}" type="presParOf" srcId="{0C222014-0F23-4004-96E5-A700329DA8F5}" destId="{5EEB4B35-29A4-4D43-9095-D96B9AB2A8FA}" srcOrd="4" destOrd="0" presId="urn:microsoft.com/office/officeart/2005/8/layout/hList7"/>
    <dgm:cxn modelId="{A4F11F73-EF46-46EE-B1FC-2565AF77B024}" type="presParOf" srcId="{5EEB4B35-29A4-4D43-9095-D96B9AB2A8FA}" destId="{1D33ECD3-0F1D-460D-BF7F-1B808B3281C6}" srcOrd="0" destOrd="0" presId="urn:microsoft.com/office/officeart/2005/8/layout/hList7"/>
    <dgm:cxn modelId="{CC336894-27C6-4F2C-B908-10DAF3D90487}" type="presParOf" srcId="{5EEB4B35-29A4-4D43-9095-D96B9AB2A8FA}" destId="{3A1A2AEC-A1D2-4804-80BB-84BC53EBEC4D}" srcOrd="1" destOrd="0" presId="urn:microsoft.com/office/officeart/2005/8/layout/hList7"/>
    <dgm:cxn modelId="{78272BA2-ACC9-4FE3-B075-5539041F8ECA}" type="presParOf" srcId="{5EEB4B35-29A4-4D43-9095-D96B9AB2A8FA}" destId="{48881B4D-4FC2-4679-8638-2E6DA43AB2AD}" srcOrd="2" destOrd="0" presId="urn:microsoft.com/office/officeart/2005/8/layout/hList7"/>
    <dgm:cxn modelId="{54F56DE8-09B9-450E-9BD2-4754F4F38709}" type="presParOf" srcId="{5EEB4B35-29A4-4D43-9095-D96B9AB2A8FA}" destId="{9703239D-232B-4013-BC7D-A70CA3A87B87}" srcOrd="3" destOrd="0" presId="urn:microsoft.com/office/officeart/2005/8/layout/hList7"/>
    <dgm:cxn modelId="{3DE4795D-CC23-492C-AAE3-E71D0E0DF816}" type="presParOf" srcId="{0C222014-0F23-4004-96E5-A700329DA8F5}" destId="{3DB52D77-518B-41FF-8B86-78B321BF56AE}" srcOrd="5" destOrd="0" presId="urn:microsoft.com/office/officeart/2005/8/layout/hList7"/>
    <dgm:cxn modelId="{CC4CBD43-EF1B-4199-8653-355D4F6DBEA9}" type="presParOf" srcId="{0C222014-0F23-4004-96E5-A700329DA8F5}" destId="{66CFB001-65C5-4BB9-A661-9ADEB18C45C3}" srcOrd="6" destOrd="0" presId="urn:microsoft.com/office/officeart/2005/8/layout/hList7"/>
    <dgm:cxn modelId="{55E99994-3113-40EB-A875-707334C3E1CC}" type="presParOf" srcId="{66CFB001-65C5-4BB9-A661-9ADEB18C45C3}" destId="{CA83179A-2FBA-4B34-BBEB-C56008F7F725}" srcOrd="0" destOrd="0" presId="urn:microsoft.com/office/officeart/2005/8/layout/hList7"/>
    <dgm:cxn modelId="{2280787F-FDBD-45CD-B14F-31ADC1576B4E}" type="presParOf" srcId="{66CFB001-65C5-4BB9-A661-9ADEB18C45C3}" destId="{A4B1E6F8-3371-429D-8600-AE0879473AA2}" srcOrd="1" destOrd="0" presId="urn:microsoft.com/office/officeart/2005/8/layout/hList7"/>
    <dgm:cxn modelId="{EBFD5F36-39B8-4984-AF17-4CAC0CDC48B3}" type="presParOf" srcId="{66CFB001-65C5-4BB9-A661-9ADEB18C45C3}" destId="{3ED4D666-263C-4BEA-AACC-F4AFD67C8B97}" srcOrd="2" destOrd="0" presId="urn:microsoft.com/office/officeart/2005/8/layout/hList7"/>
    <dgm:cxn modelId="{E274857C-A38D-4E4E-B338-F87C4A9B8B4F}" type="presParOf" srcId="{66CFB001-65C5-4BB9-A661-9ADEB18C45C3}" destId="{EC203C80-8293-45FE-85BE-18ADAF57DF2E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0587D3-D669-4217-8CD1-1D8FA17FEFBE}">
      <dsp:nvSpPr>
        <dsp:cNvPr id="0" name=""/>
        <dsp:cNvSpPr/>
      </dsp:nvSpPr>
      <dsp:spPr>
        <a:xfrm>
          <a:off x="1294" y="0"/>
          <a:ext cx="1357086" cy="17907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1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Rennräder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 baseline="0">
              <a:latin typeface="+mj-lt"/>
            </a:rPr>
            <a:t>sportlich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 baseline="0">
              <a:latin typeface="+mj-lt"/>
            </a:rPr>
            <a:t>wettbewerbstauglich</a:t>
          </a:r>
        </a:p>
      </dsp:txBody>
      <dsp:txXfrm>
        <a:off x="1294" y="716280"/>
        <a:ext cx="1357086" cy="716280"/>
      </dsp:txXfrm>
    </dsp:sp>
    <dsp:sp modelId="{F27A5BA0-5E2D-4470-AF60-1F746B0FED0A}">
      <dsp:nvSpPr>
        <dsp:cNvPr id="0" name=""/>
        <dsp:cNvSpPr/>
      </dsp:nvSpPr>
      <dsp:spPr>
        <a:xfrm>
          <a:off x="381686" y="107442"/>
          <a:ext cx="596303" cy="596303"/>
        </a:xfrm>
        <a:prstGeom prst="ellipse">
          <a:avLst/>
        </a:prstGeom>
        <a:blipFill>
          <a:blip xmlns:r="http://schemas.openxmlformats.org/officeDocument/2006/relationships" r:embed="rId1" cstate="print">
            <a:duotone>
              <a:schemeClr val="accent2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artisticChalkSketch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9C28FBA6-6AA4-4D57-A2D3-E81D2F6F1BCF}">
      <dsp:nvSpPr>
        <dsp:cNvPr id="0" name=""/>
        <dsp:cNvSpPr/>
      </dsp:nvSpPr>
      <dsp:spPr>
        <a:xfrm>
          <a:off x="1399094" y="0"/>
          <a:ext cx="1357086" cy="1790700"/>
        </a:xfrm>
        <a:prstGeom prst="roundRect">
          <a:avLst>
            <a:gd name="adj" fmla="val 10000"/>
          </a:avLst>
        </a:prstGeom>
        <a:solidFill>
          <a:schemeClr val="accent2">
            <a:hueOff val="635930"/>
            <a:satOff val="-14509"/>
            <a:lumOff val="536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1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Bergräder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 baseline="0">
              <a:latin typeface="+mj-lt"/>
            </a:rPr>
            <a:t>rubust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 baseline="0">
              <a:latin typeface="+mj-lt"/>
            </a:rPr>
            <a:t>Freigelände</a:t>
          </a:r>
        </a:p>
      </dsp:txBody>
      <dsp:txXfrm>
        <a:off x="1399094" y="716280"/>
        <a:ext cx="1357086" cy="716280"/>
      </dsp:txXfrm>
    </dsp:sp>
    <dsp:sp modelId="{A7D5D07D-8A4D-4985-BE64-B7E8063187B9}">
      <dsp:nvSpPr>
        <dsp:cNvPr id="0" name=""/>
        <dsp:cNvSpPr/>
      </dsp:nvSpPr>
      <dsp:spPr>
        <a:xfrm>
          <a:off x="1779486" y="107442"/>
          <a:ext cx="596303" cy="596303"/>
        </a:xfrm>
        <a:prstGeom prst="ellipse">
          <a:avLst/>
        </a:prstGeom>
        <a:blipFill>
          <a:blip xmlns:r="http://schemas.openxmlformats.org/officeDocument/2006/relationships" r:embed="rId3" cstate="print">
            <a:duotone>
              <a:schemeClr val="accent4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4">
                    <a14:imgEffect>
                      <a14:artisticChalkSketch trans="45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1D33ECD3-0F1D-460D-BF7F-1B808B3281C6}">
      <dsp:nvSpPr>
        <dsp:cNvPr id="0" name=""/>
        <dsp:cNvSpPr/>
      </dsp:nvSpPr>
      <dsp:spPr>
        <a:xfrm>
          <a:off x="2796893" y="0"/>
          <a:ext cx="1357086" cy="1790700"/>
        </a:xfrm>
        <a:prstGeom prst="roundRect">
          <a:avLst>
            <a:gd name="adj" fmla="val 10000"/>
          </a:avLst>
        </a:prstGeom>
        <a:solidFill>
          <a:schemeClr val="accent2">
            <a:hueOff val="1271860"/>
            <a:satOff val="-29019"/>
            <a:lumOff val="1071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1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Tourenräder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 baseline="0">
              <a:latin typeface="+mj-lt"/>
            </a:rPr>
            <a:t>komfortable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 baseline="0">
              <a:latin typeface="+mj-lt"/>
            </a:rPr>
            <a:t>familientauglich</a:t>
          </a:r>
        </a:p>
      </dsp:txBody>
      <dsp:txXfrm>
        <a:off x="2796893" y="716280"/>
        <a:ext cx="1357086" cy="716280"/>
      </dsp:txXfrm>
    </dsp:sp>
    <dsp:sp modelId="{9703239D-232B-4013-BC7D-A70CA3A87B87}">
      <dsp:nvSpPr>
        <dsp:cNvPr id="0" name=""/>
        <dsp:cNvSpPr/>
      </dsp:nvSpPr>
      <dsp:spPr>
        <a:xfrm>
          <a:off x="3177285" y="107442"/>
          <a:ext cx="596303" cy="596303"/>
        </a:xfrm>
        <a:prstGeom prst="ellipse">
          <a:avLst/>
        </a:prstGeom>
        <a:blipFill>
          <a:blip xmlns:r="http://schemas.openxmlformats.org/officeDocument/2006/relationships" r:embed="rId5" cstate="print">
            <a:duotone>
              <a:schemeClr val="accent1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6">
                    <a14:imgEffect>
                      <a14:artisticChalkSketch trans="43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A83179A-2FBA-4B34-BBEB-C56008F7F725}">
      <dsp:nvSpPr>
        <dsp:cNvPr id="0" name=""/>
        <dsp:cNvSpPr/>
      </dsp:nvSpPr>
      <dsp:spPr>
        <a:xfrm>
          <a:off x="4194693" y="0"/>
          <a:ext cx="1357086" cy="1790700"/>
        </a:xfrm>
        <a:prstGeom prst="roundRect">
          <a:avLst>
            <a:gd name="adj" fmla="val 10000"/>
          </a:avLst>
        </a:prstGeom>
        <a:solidFill>
          <a:schemeClr val="accent2">
            <a:hueOff val="1907789"/>
            <a:satOff val="-43528"/>
            <a:lumOff val="1607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1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Alltagsräder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 baseline="0">
              <a:latin typeface="+mj-lt"/>
            </a:rPr>
            <a:t>praktikable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 baseline="0">
              <a:latin typeface="+mj-lt"/>
            </a:rPr>
            <a:t>umweltschohnend</a:t>
          </a:r>
        </a:p>
      </dsp:txBody>
      <dsp:txXfrm>
        <a:off x="4194693" y="716280"/>
        <a:ext cx="1357086" cy="716280"/>
      </dsp:txXfrm>
    </dsp:sp>
    <dsp:sp modelId="{EC203C80-8293-45FE-85BE-18ADAF57DF2E}">
      <dsp:nvSpPr>
        <dsp:cNvPr id="0" name=""/>
        <dsp:cNvSpPr/>
      </dsp:nvSpPr>
      <dsp:spPr>
        <a:xfrm>
          <a:off x="4575085" y="109201"/>
          <a:ext cx="596303" cy="592784"/>
        </a:xfrm>
        <a:prstGeom prst="ellipse">
          <a:avLst/>
        </a:prstGeom>
        <a:blipFill>
          <a:blip xmlns:r="http://schemas.openxmlformats.org/officeDocument/2006/relationships" r:embed="rId7" cstate="print">
            <a:duotone>
              <a:schemeClr val="accent2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8">
                    <a14:imgEffect>
                      <a14:artisticPencilGrayscale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B4805B8-6E14-41AA-BD09-104FBEEAF489}">
      <dsp:nvSpPr>
        <dsp:cNvPr id="0" name=""/>
        <dsp:cNvSpPr/>
      </dsp:nvSpPr>
      <dsp:spPr>
        <a:xfrm flipH="1" flipV="1">
          <a:off x="533403" y="1562101"/>
          <a:ext cx="4495973" cy="88867"/>
        </a:xfrm>
        <a:prstGeom prst="ellipse">
          <a:avLst/>
        </a:prstGeom>
        <a:solidFill>
          <a:schemeClr val="accent2">
            <a:lumMod val="40000"/>
            <a:lumOff val="60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DFAC94-50B1-418E-98A2-CD87436BBE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Geschäftsbericht (grafisches Design).dotx</Template>
  <TotalTime>0</TotalTime>
  <Pages>5</Pages>
  <Words>126</Words>
  <Characters>795</Characters>
  <Application>Microsoft Office Word</Application>
  <DocSecurity>0</DocSecurity>
  <Lines>6</Lines>
  <Paragraphs>1</Paragraphs>
  <ScaleCrop>false</ScaleCrop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2015-08-13T14:44:00Z</dcterms:created>
  <dcterms:modified xsi:type="dcterms:W3CDTF">2015-08-13T14:53:00Z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